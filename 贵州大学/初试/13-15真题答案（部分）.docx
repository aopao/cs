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A77" w:rsidRDefault="00637A77">
      <w:pPr>
        <w:pStyle w:val="Heading2"/>
      </w:pPr>
      <w:r>
        <w:rPr>
          <w:rFonts w:hint="eastAsia"/>
        </w:rPr>
        <w:t>名词解释</w:t>
      </w:r>
    </w:p>
    <w:p w:rsidR="00637A77" w:rsidRDefault="00637A77" w:rsidP="00E723FB">
      <w:r w:rsidRPr="004E5A9B">
        <w:rPr>
          <w:rFonts w:hint="eastAsia"/>
          <w:b/>
          <w:sz w:val="18"/>
          <w:szCs w:val="21"/>
        </w:rPr>
        <w:t>算法：</w:t>
      </w:r>
      <w:r>
        <w:rPr>
          <w:rFonts w:hint="eastAsia"/>
          <w:sz w:val="18"/>
          <w:szCs w:val="21"/>
        </w:rPr>
        <w:t>对特定问题求解步骤的一种描述，是指令的有限序列。</w:t>
      </w:r>
    </w:p>
    <w:p w:rsidR="00637A77" w:rsidRDefault="00637A77" w:rsidP="00E723FB">
      <w:pPr>
        <w:rPr>
          <w:sz w:val="18"/>
          <w:szCs w:val="21"/>
        </w:rPr>
      </w:pPr>
      <w:r w:rsidRPr="004E5A9B">
        <w:rPr>
          <w:rFonts w:hint="eastAsia"/>
          <w:b/>
          <w:sz w:val="18"/>
          <w:szCs w:val="21"/>
        </w:rPr>
        <w:t>数据结构：</w:t>
      </w:r>
      <w:r>
        <w:rPr>
          <w:rFonts w:hint="eastAsia"/>
          <w:sz w:val="18"/>
          <w:szCs w:val="21"/>
        </w:rPr>
        <w:t>数据结构是</w:t>
      </w:r>
      <w:r w:rsidRPr="005C4DC5">
        <w:rPr>
          <w:rFonts w:hint="eastAsia"/>
          <w:b/>
          <w:sz w:val="18"/>
          <w:szCs w:val="21"/>
        </w:rPr>
        <w:t>相互之间存在一种或多种特定关系的数据元素的集合</w:t>
      </w:r>
      <w:r>
        <w:rPr>
          <w:rFonts w:hint="eastAsia"/>
          <w:sz w:val="18"/>
          <w:szCs w:val="21"/>
        </w:rPr>
        <w:t>。包括</w:t>
      </w:r>
      <w:r>
        <w:rPr>
          <w:sz w:val="18"/>
          <w:szCs w:val="21"/>
        </w:rPr>
        <w:t>3</w:t>
      </w:r>
      <w:r>
        <w:rPr>
          <w:rFonts w:hint="eastAsia"/>
          <w:sz w:val="18"/>
          <w:szCs w:val="21"/>
        </w:rPr>
        <w:t>方面内容：逻辑结构、存储结构、对数据的运算。</w:t>
      </w:r>
    </w:p>
    <w:p w:rsidR="00637A77" w:rsidRDefault="00637A77" w:rsidP="00E723FB">
      <w:pPr>
        <w:rPr>
          <w:sz w:val="18"/>
          <w:szCs w:val="21"/>
        </w:rPr>
      </w:pPr>
      <w:r w:rsidRPr="004E5A9B">
        <w:rPr>
          <w:rFonts w:hint="eastAsia"/>
          <w:b/>
          <w:sz w:val="18"/>
          <w:szCs w:val="21"/>
        </w:rPr>
        <w:t>队列：</w:t>
      </w:r>
      <w:r>
        <w:rPr>
          <w:rFonts w:hint="eastAsia"/>
          <w:sz w:val="18"/>
          <w:szCs w:val="21"/>
        </w:rPr>
        <w:t>一种操作受限的线性表。其限制为允许在表的一端进行插入，而在另一端进行删除。其中允许插入的一段为队尾，进行删除的一端为队头。主要特点是：先进先出。</w:t>
      </w:r>
    </w:p>
    <w:p w:rsidR="00637A77" w:rsidRDefault="00637A77" w:rsidP="0097211A">
      <w:pPr>
        <w:rPr>
          <w:sz w:val="18"/>
          <w:szCs w:val="21"/>
        </w:rPr>
      </w:pPr>
      <w:r w:rsidRPr="004E5A9B">
        <w:rPr>
          <w:rFonts w:hint="eastAsia"/>
          <w:b/>
          <w:sz w:val="18"/>
          <w:szCs w:val="21"/>
        </w:rPr>
        <w:t>二叉树：</w:t>
      </w:r>
      <w:r>
        <w:rPr>
          <w:rFonts w:hint="eastAsia"/>
          <w:sz w:val="18"/>
          <w:szCs w:val="21"/>
        </w:rPr>
        <w:t>二叉树是一种树形结构，其特点是每个结点至多有两棵子树，</w:t>
      </w:r>
      <w:r>
        <w:rPr>
          <w:sz w:val="18"/>
          <w:szCs w:val="21"/>
        </w:rPr>
        <w:t>(</w:t>
      </w:r>
      <w:r>
        <w:rPr>
          <w:rFonts w:hint="eastAsia"/>
          <w:sz w:val="18"/>
          <w:szCs w:val="21"/>
        </w:rPr>
        <w:t>即二叉树中的结点的度只能为</w:t>
      </w:r>
      <w:r>
        <w:rPr>
          <w:sz w:val="18"/>
          <w:szCs w:val="21"/>
        </w:rPr>
        <w:t>0</w:t>
      </w:r>
      <w:r>
        <w:rPr>
          <w:rFonts w:hint="eastAsia"/>
          <w:sz w:val="18"/>
          <w:szCs w:val="21"/>
        </w:rPr>
        <w:t>，</w:t>
      </w:r>
      <w:r>
        <w:rPr>
          <w:sz w:val="18"/>
          <w:szCs w:val="21"/>
        </w:rPr>
        <w:t>1</w:t>
      </w:r>
      <w:r>
        <w:rPr>
          <w:rFonts w:hint="eastAsia"/>
          <w:sz w:val="18"/>
          <w:szCs w:val="21"/>
        </w:rPr>
        <w:t>，</w:t>
      </w:r>
      <w:r>
        <w:rPr>
          <w:sz w:val="18"/>
          <w:szCs w:val="21"/>
        </w:rPr>
        <w:t>2)</w:t>
      </w:r>
      <w:r>
        <w:rPr>
          <w:rFonts w:hint="eastAsia"/>
          <w:sz w:val="18"/>
          <w:szCs w:val="21"/>
        </w:rPr>
        <w:t>其子树有左右之分，次序不能颠倒。</w:t>
      </w:r>
    </w:p>
    <w:p w:rsidR="00637A77" w:rsidRDefault="00637A77" w:rsidP="005C4DC5">
      <w:pPr>
        <w:rPr>
          <w:sz w:val="18"/>
          <w:szCs w:val="21"/>
        </w:rPr>
      </w:pPr>
      <w:r w:rsidRPr="004E5A9B">
        <w:rPr>
          <w:rFonts w:hint="eastAsia"/>
          <w:b/>
          <w:sz w:val="18"/>
          <w:szCs w:val="21"/>
        </w:rPr>
        <w:t>串：</w:t>
      </w:r>
      <w:r>
        <w:rPr>
          <w:rFonts w:hint="eastAsia"/>
          <w:sz w:val="18"/>
          <w:szCs w:val="21"/>
        </w:rPr>
        <w:t>串是由零个或多个字符组成的有限序列，串中字符的个数称为串的长度，含有零个元素的串叫空串。</w:t>
      </w:r>
    </w:p>
    <w:p w:rsidR="00637A77" w:rsidRDefault="00637A77" w:rsidP="005C4DC5">
      <w:pPr>
        <w:rPr>
          <w:sz w:val="18"/>
          <w:szCs w:val="21"/>
        </w:rPr>
      </w:pPr>
      <w:r w:rsidRPr="004E5A9B">
        <w:rPr>
          <w:rFonts w:hint="eastAsia"/>
          <w:b/>
          <w:sz w:val="18"/>
          <w:szCs w:val="21"/>
        </w:rPr>
        <w:t>栈：</w:t>
      </w:r>
      <w:r>
        <w:rPr>
          <w:rFonts w:hint="eastAsia"/>
          <w:sz w:val="18"/>
          <w:szCs w:val="21"/>
        </w:rPr>
        <w:t>栈是一种只能在一端进行插入或删除操作的线性表。其中栈顶允许插入或删除。主要特点是先进后出。</w:t>
      </w:r>
    </w:p>
    <w:p w:rsidR="00637A77" w:rsidRDefault="00637A77">
      <w:r w:rsidRPr="004E5A9B">
        <w:rPr>
          <w:rFonts w:hint="eastAsia"/>
          <w:b/>
          <w:sz w:val="18"/>
          <w:szCs w:val="21"/>
        </w:rPr>
        <w:t>有向图：</w:t>
      </w:r>
      <w:r w:rsidRPr="005C4DC5">
        <w:rPr>
          <w:rFonts w:hint="eastAsia"/>
          <w:sz w:val="18"/>
          <w:szCs w:val="21"/>
        </w:rPr>
        <w:t>图中</w:t>
      </w:r>
      <w:r>
        <w:rPr>
          <w:rFonts w:hint="eastAsia"/>
          <w:sz w:val="18"/>
          <w:szCs w:val="21"/>
        </w:rPr>
        <w:t>任意两个顶点之间的边都是有向</w:t>
      </w:r>
      <w:r w:rsidRPr="005C4DC5">
        <w:rPr>
          <w:rFonts w:hint="eastAsia"/>
          <w:sz w:val="18"/>
          <w:szCs w:val="21"/>
        </w:rPr>
        <w:t>边</w:t>
      </w:r>
      <w:r>
        <w:rPr>
          <w:rFonts w:hint="eastAsia"/>
          <w:sz w:val="18"/>
          <w:szCs w:val="21"/>
        </w:rPr>
        <w:t>。（若是无向边则为无向图）。</w:t>
      </w:r>
    </w:p>
    <w:p w:rsidR="00637A77" w:rsidRPr="005C4DC5" w:rsidRDefault="00637A77">
      <w:pPr>
        <w:rPr>
          <w:sz w:val="18"/>
          <w:szCs w:val="21"/>
        </w:rPr>
      </w:pPr>
      <w:r w:rsidRPr="004E5A9B">
        <w:rPr>
          <w:rFonts w:hint="eastAsia"/>
          <w:b/>
          <w:sz w:val="18"/>
          <w:szCs w:val="21"/>
        </w:rPr>
        <w:t>拓扑排序：</w:t>
      </w:r>
      <w:r w:rsidRPr="005C4DC5">
        <w:rPr>
          <w:sz w:val="18"/>
          <w:szCs w:val="21"/>
        </w:rPr>
        <w:t>1</w:t>
      </w:r>
      <w:r w:rsidRPr="005C4DC5">
        <w:rPr>
          <w:rFonts w:hint="eastAsia"/>
          <w:sz w:val="18"/>
          <w:szCs w:val="21"/>
        </w:rPr>
        <w:t>）从有向图中选择一个没有前驱（入度为</w:t>
      </w:r>
      <w:r w:rsidRPr="005C4DC5">
        <w:rPr>
          <w:sz w:val="18"/>
          <w:szCs w:val="21"/>
        </w:rPr>
        <w:t>0</w:t>
      </w:r>
      <w:r w:rsidRPr="005C4DC5">
        <w:rPr>
          <w:rFonts w:hint="eastAsia"/>
          <w:sz w:val="18"/>
          <w:szCs w:val="21"/>
        </w:rPr>
        <w:t>）的顶点输出。</w:t>
      </w:r>
      <w:r w:rsidRPr="005C4DC5">
        <w:rPr>
          <w:sz w:val="18"/>
          <w:szCs w:val="21"/>
        </w:rPr>
        <w:t>2</w:t>
      </w:r>
      <w:r w:rsidRPr="005C4DC5">
        <w:rPr>
          <w:rFonts w:hint="eastAsia"/>
          <w:sz w:val="18"/>
          <w:szCs w:val="21"/>
        </w:rPr>
        <w:t>）删除</w:t>
      </w:r>
      <w:r w:rsidRPr="005C4DC5">
        <w:rPr>
          <w:sz w:val="18"/>
          <w:szCs w:val="21"/>
        </w:rPr>
        <w:t>1</w:t>
      </w:r>
      <w:r w:rsidRPr="005C4DC5">
        <w:rPr>
          <w:rFonts w:hint="eastAsia"/>
          <w:sz w:val="18"/>
          <w:szCs w:val="21"/>
        </w:rPr>
        <w:t>）中的顶点，并删除从该顶点出发的全部边。</w:t>
      </w:r>
      <w:r w:rsidRPr="005C4DC5">
        <w:rPr>
          <w:sz w:val="18"/>
          <w:szCs w:val="21"/>
        </w:rPr>
        <w:t>3</w:t>
      </w:r>
      <w:r w:rsidRPr="005C4DC5">
        <w:rPr>
          <w:rFonts w:hint="eastAsia"/>
          <w:sz w:val="18"/>
          <w:szCs w:val="21"/>
        </w:rPr>
        <w:t>）重复上述两步，直到剩余的网中不存在没有前驱的顶点为止。</w:t>
      </w:r>
    </w:p>
    <w:p w:rsidR="00637A77" w:rsidRDefault="00637A77">
      <w:pPr>
        <w:rPr>
          <w:sz w:val="18"/>
          <w:szCs w:val="21"/>
        </w:rPr>
      </w:pPr>
      <w:r w:rsidRPr="004E5A9B">
        <w:rPr>
          <w:rFonts w:hint="eastAsia"/>
          <w:b/>
          <w:sz w:val="18"/>
          <w:szCs w:val="21"/>
        </w:rPr>
        <w:t>邻接矩阵：</w:t>
      </w:r>
      <w:r w:rsidRPr="005C4DC5">
        <w:rPr>
          <w:rFonts w:hint="eastAsia"/>
          <w:sz w:val="18"/>
          <w:szCs w:val="21"/>
        </w:rPr>
        <w:t>图的顺序存储结构，由邻接矩阵的行数或列数可知图中的顶点数。</w:t>
      </w:r>
    </w:p>
    <w:p w:rsidR="00637A77" w:rsidRPr="00CC119A" w:rsidRDefault="00637A77" w:rsidP="00CC119A">
      <w:pPr>
        <w:rPr>
          <w:b/>
          <w:sz w:val="18"/>
          <w:szCs w:val="21"/>
        </w:rPr>
      </w:pPr>
      <w:r w:rsidRPr="00CC119A">
        <w:rPr>
          <w:rFonts w:hint="eastAsia"/>
          <w:b/>
          <w:sz w:val="18"/>
          <w:szCs w:val="21"/>
        </w:rPr>
        <w:t>堆排序：</w:t>
      </w:r>
      <w:r w:rsidRPr="00CC119A">
        <w:rPr>
          <w:b/>
          <w:sz w:val="18"/>
          <w:szCs w:val="21"/>
        </w:rPr>
        <w:t xml:space="preserve"> </w:t>
      </w:r>
      <w:r w:rsidRPr="000268A3">
        <w:rPr>
          <w:rFonts w:hint="eastAsia"/>
          <w:sz w:val="18"/>
          <w:szCs w:val="21"/>
        </w:rPr>
        <w:t>堆排序中的关键操作在于将序列调整为堆。整个排序过程就是通过不断调整使得不符合堆定义的完全二叉树变为符合堆定义的完全二叉树的过程。（堆：是一棵满足任何一个非叶结点的值都不大于或小于其左右孩子的值的完全二叉树）。</w:t>
      </w:r>
    </w:p>
    <w:p w:rsidR="00637A77" w:rsidRDefault="00637A77">
      <w:pPr>
        <w:rPr>
          <w:b/>
          <w:sz w:val="18"/>
          <w:szCs w:val="21"/>
        </w:rPr>
      </w:pPr>
      <w:r>
        <w:rPr>
          <w:rFonts w:hint="eastAsia"/>
          <w:b/>
          <w:sz w:val="18"/>
          <w:szCs w:val="21"/>
        </w:rPr>
        <w:t>关键路径：</w:t>
      </w:r>
      <w:r>
        <w:rPr>
          <w:rFonts w:hint="eastAsia"/>
          <w:sz w:val="18"/>
          <w:szCs w:val="21"/>
        </w:rPr>
        <w:t>从图中某一顶点（源点）出发到另一顶点（终点）的路径权值总和最大的路径。</w:t>
      </w:r>
    </w:p>
    <w:p w:rsidR="00637A77" w:rsidRDefault="00637A77">
      <w:pPr>
        <w:rPr>
          <w:b/>
          <w:sz w:val="18"/>
          <w:szCs w:val="21"/>
        </w:rPr>
      </w:pPr>
      <w:r>
        <w:rPr>
          <w:rFonts w:hint="eastAsia"/>
          <w:b/>
          <w:sz w:val="18"/>
          <w:szCs w:val="21"/>
        </w:rPr>
        <w:t>强连通图：</w:t>
      </w:r>
      <w:r w:rsidRPr="00556581">
        <w:rPr>
          <w:rFonts w:hint="eastAsia"/>
          <w:sz w:val="18"/>
          <w:szCs w:val="21"/>
        </w:rPr>
        <w:t>在有向图中，任意一对顶点</w:t>
      </w:r>
      <w:r w:rsidRPr="00556581">
        <w:rPr>
          <w:sz w:val="18"/>
          <w:szCs w:val="21"/>
        </w:rPr>
        <w:t>vi</w:t>
      </w:r>
      <w:r w:rsidRPr="00556581">
        <w:rPr>
          <w:rFonts w:hint="eastAsia"/>
          <w:sz w:val="18"/>
          <w:szCs w:val="21"/>
        </w:rPr>
        <w:t>到顶点</w:t>
      </w:r>
      <w:r w:rsidRPr="00556581">
        <w:rPr>
          <w:sz w:val="18"/>
          <w:szCs w:val="21"/>
        </w:rPr>
        <w:t>vj</w:t>
      </w:r>
      <w:r w:rsidRPr="00556581">
        <w:rPr>
          <w:rFonts w:hint="eastAsia"/>
          <w:sz w:val="18"/>
          <w:szCs w:val="21"/>
        </w:rPr>
        <w:t>和顶点</w:t>
      </w:r>
      <w:r w:rsidRPr="00556581">
        <w:rPr>
          <w:sz w:val="18"/>
          <w:szCs w:val="21"/>
        </w:rPr>
        <w:t>vj</w:t>
      </w:r>
      <w:r w:rsidRPr="00556581">
        <w:rPr>
          <w:rFonts w:hint="eastAsia"/>
          <w:sz w:val="18"/>
          <w:szCs w:val="21"/>
        </w:rPr>
        <w:t>到顶点</w:t>
      </w:r>
      <w:r w:rsidRPr="00556581">
        <w:rPr>
          <w:sz w:val="18"/>
          <w:szCs w:val="21"/>
        </w:rPr>
        <w:t>vi</w:t>
      </w:r>
      <w:r w:rsidRPr="00556581">
        <w:rPr>
          <w:rFonts w:hint="eastAsia"/>
          <w:sz w:val="18"/>
          <w:szCs w:val="21"/>
        </w:rPr>
        <w:t>都有路径。</w:t>
      </w:r>
    </w:p>
    <w:p w:rsidR="00637A77" w:rsidRDefault="00637A77">
      <w:pPr>
        <w:rPr>
          <w:b/>
          <w:sz w:val="18"/>
          <w:szCs w:val="21"/>
        </w:rPr>
      </w:pPr>
      <w:r>
        <w:rPr>
          <w:rFonts w:hint="eastAsia"/>
          <w:b/>
          <w:sz w:val="18"/>
          <w:szCs w:val="21"/>
        </w:rPr>
        <w:t>哈夫曼树：</w:t>
      </w:r>
      <w:r w:rsidRPr="00CC119A">
        <w:rPr>
          <w:rFonts w:hint="eastAsia"/>
          <w:sz w:val="18"/>
          <w:szCs w:val="21"/>
        </w:rPr>
        <w:t>在一棵</w:t>
      </w:r>
      <w:r>
        <w:rPr>
          <w:rFonts w:hint="eastAsia"/>
          <w:sz w:val="18"/>
          <w:szCs w:val="21"/>
        </w:rPr>
        <w:t>二叉树中，若带权路径长度达到最小，称这样的二叉树为最优二叉树，即哈夫曼树。</w:t>
      </w:r>
    </w:p>
    <w:p w:rsidR="00637A77" w:rsidRDefault="00637A77" w:rsidP="00CC119A">
      <w:pPr>
        <w:pBdr>
          <w:bottom w:val="single" w:sz="6" w:space="1" w:color="auto"/>
        </w:pBdr>
        <w:rPr>
          <w:sz w:val="18"/>
          <w:szCs w:val="21"/>
        </w:rPr>
      </w:pPr>
      <w:r>
        <w:rPr>
          <w:rFonts w:hint="eastAsia"/>
          <w:b/>
          <w:sz w:val="18"/>
          <w:szCs w:val="21"/>
        </w:rPr>
        <w:t>最小生成树：</w:t>
      </w:r>
      <w:r w:rsidRPr="00CC119A">
        <w:rPr>
          <w:sz w:val="18"/>
          <w:szCs w:val="21"/>
        </w:rPr>
        <w:t>n</w:t>
      </w:r>
      <w:r w:rsidRPr="00CC119A">
        <w:rPr>
          <w:rFonts w:hint="eastAsia"/>
          <w:sz w:val="18"/>
          <w:szCs w:val="21"/>
        </w:rPr>
        <w:t>个顶点拥有</w:t>
      </w:r>
      <w:r w:rsidRPr="00CC119A">
        <w:rPr>
          <w:sz w:val="18"/>
          <w:szCs w:val="21"/>
        </w:rPr>
        <w:t>n-1</w:t>
      </w:r>
      <w:r w:rsidRPr="00CC119A">
        <w:rPr>
          <w:rFonts w:hint="eastAsia"/>
          <w:sz w:val="18"/>
          <w:szCs w:val="21"/>
        </w:rPr>
        <w:t>条边</w:t>
      </w:r>
      <w:r w:rsidRPr="00CC119A">
        <w:rPr>
          <w:sz w:val="18"/>
          <w:szCs w:val="21"/>
        </w:rPr>
        <w:t xml:space="preserve">, </w:t>
      </w:r>
      <w:r w:rsidRPr="00CC119A">
        <w:rPr>
          <w:rFonts w:hint="eastAsia"/>
          <w:sz w:val="18"/>
          <w:szCs w:val="21"/>
        </w:rPr>
        <w:t>使得所有顶点之间都有路径可达，</w:t>
      </w:r>
      <w:r w:rsidRPr="00CC119A">
        <w:rPr>
          <w:sz w:val="18"/>
          <w:szCs w:val="21"/>
        </w:rPr>
        <w:t>n</w:t>
      </w:r>
      <w:r w:rsidRPr="00CC119A">
        <w:rPr>
          <w:rFonts w:hint="eastAsia"/>
          <w:sz w:val="18"/>
          <w:szCs w:val="21"/>
        </w:rPr>
        <w:t>个节点之间不能构成回路，且权值总和最小的生成树</w:t>
      </w:r>
      <w:r>
        <w:rPr>
          <w:rFonts w:hint="eastAsia"/>
          <w:sz w:val="18"/>
          <w:szCs w:val="21"/>
        </w:rPr>
        <w:t>。</w:t>
      </w:r>
    </w:p>
    <w:p w:rsidR="00637A77" w:rsidRDefault="00637A77" w:rsidP="00CC119A">
      <w:pPr>
        <w:pBdr>
          <w:bottom w:val="single" w:sz="6" w:space="1" w:color="auto"/>
        </w:pBdr>
        <w:rPr>
          <w:sz w:val="18"/>
          <w:szCs w:val="21"/>
        </w:rPr>
      </w:pPr>
    </w:p>
    <w:p w:rsidR="00637A77" w:rsidRDefault="00637A77">
      <w:pPr>
        <w:rPr>
          <w:b/>
        </w:rPr>
      </w:pPr>
      <w:r>
        <w:rPr>
          <w:rFonts w:hint="eastAsia"/>
          <w:b/>
        </w:rPr>
        <w:t>拓展</w:t>
      </w:r>
    </w:p>
    <w:p w:rsidR="00637A77" w:rsidRDefault="00637A77">
      <w:pPr>
        <w:rPr>
          <w:b/>
        </w:rPr>
      </w:pPr>
      <w:r>
        <w:rPr>
          <w:rFonts w:hint="eastAsia"/>
          <w:b/>
        </w:rPr>
        <w:t>图：</w:t>
      </w:r>
      <w:r w:rsidRPr="00556581">
        <w:rPr>
          <w:rFonts w:hint="eastAsia"/>
          <w:sz w:val="18"/>
          <w:szCs w:val="21"/>
        </w:rPr>
        <w:t>由顶点的有穷集合和顶点之间边的集合组成</w:t>
      </w:r>
      <w:r w:rsidRPr="00556581">
        <w:rPr>
          <w:sz w:val="18"/>
          <w:szCs w:val="21"/>
        </w:rPr>
        <w:t>—</w:t>
      </w:r>
      <w:r w:rsidRPr="00556581">
        <w:rPr>
          <w:rFonts w:hint="eastAsia"/>
          <w:sz w:val="18"/>
          <w:szCs w:val="21"/>
        </w:rPr>
        <w:t>表示为</w:t>
      </w:r>
      <w:r w:rsidRPr="00556581">
        <w:rPr>
          <w:sz w:val="18"/>
          <w:szCs w:val="21"/>
        </w:rPr>
        <w:t>G</w:t>
      </w:r>
      <w:r w:rsidRPr="00556581">
        <w:rPr>
          <w:rFonts w:hint="eastAsia"/>
          <w:sz w:val="18"/>
          <w:szCs w:val="21"/>
        </w:rPr>
        <w:t>（</w:t>
      </w:r>
      <w:r w:rsidRPr="00556581">
        <w:rPr>
          <w:sz w:val="18"/>
          <w:szCs w:val="21"/>
        </w:rPr>
        <w:t>V</w:t>
      </w:r>
      <w:r w:rsidRPr="00556581">
        <w:rPr>
          <w:rFonts w:hint="eastAsia"/>
          <w:sz w:val="18"/>
          <w:szCs w:val="21"/>
        </w:rPr>
        <w:t>，</w:t>
      </w:r>
      <w:r w:rsidRPr="00556581">
        <w:rPr>
          <w:sz w:val="18"/>
          <w:szCs w:val="21"/>
        </w:rPr>
        <w:t>E</w:t>
      </w:r>
      <w:r w:rsidRPr="00556581">
        <w:rPr>
          <w:rFonts w:hint="eastAsia"/>
          <w:sz w:val="18"/>
          <w:szCs w:val="21"/>
        </w:rPr>
        <w:t>）</w:t>
      </w:r>
    </w:p>
    <w:p w:rsidR="00637A77" w:rsidRDefault="00637A77">
      <w:pPr>
        <w:rPr>
          <w:sz w:val="18"/>
          <w:szCs w:val="21"/>
        </w:rPr>
      </w:pPr>
      <w:r>
        <w:rPr>
          <w:rFonts w:hint="eastAsia"/>
          <w:b/>
        </w:rPr>
        <w:t>简单路径：</w:t>
      </w:r>
      <w:r w:rsidRPr="00556581">
        <w:rPr>
          <w:rFonts w:hint="eastAsia"/>
          <w:sz w:val="18"/>
          <w:szCs w:val="21"/>
        </w:rPr>
        <w:t>序列中顶点不重复出现的路径。</w:t>
      </w:r>
    </w:p>
    <w:p w:rsidR="00637A77" w:rsidRPr="00556581" w:rsidRDefault="00637A77">
      <w:pPr>
        <w:rPr>
          <w:sz w:val="18"/>
          <w:szCs w:val="21"/>
        </w:rPr>
      </w:pPr>
      <w:r>
        <w:rPr>
          <w:rFonts w:hint="eastAsia"/>
          <w:sz w:val="18"/>
          <w:szCs w:val="21"/>
        </w:rPr>
        <w:t>最短路径：从图中某一顶点（源点）出发到另一顶点（终点）的路径权值总和最小的路径。</w:t>
      </w:r>
    </w:p>
    <w:p w:rsidR="00637A77" w:rsidRDefault="00637A77">
      <w:pPr>
        <w:pStyle w:val="Heading2"/>
      </w:pPr>
      <w:r>
        <w:rPr>
          <w:rFonts w:hint="eastAsia"/>
        </w:rPr>
        <w:t>简答题</w:t>
      </w:r>
    </w:p>
    <w:p w:rsidR="00637A77" w:rsidRDefault="00637A77">
      <w:pPr>
        <w:numPr>
          <w:ilvl w:val="0"/>
          <w:numId w:val="1"/>
        </w:numPr>
        <w:rPr>
          <w:rFonts w:ascii="Arial Black" w:eastAsia="Microsoft YaHei UI" w:hAnsi="Arial Black" w:cs="Arial Black"/>
          <w:b/>
          <w:i/>
          <w:iCs/>
          <w:color w:val="C00000"/>
        </w:rPr>
      </w:pPr>
      <w:r>
        <w:rPr>
          <w:rFonts w:ascii="Arial Black" w:eastAsia="Microsoft YaHei UI" w:hAnsi="Arial Black" w:cs="Arial Black" w:hint="eastAsia"/>
          <w:b/>
          <w:i/>
          <w:iCs/>
          <w:color w:val="C00000"/>
        </w:rPr>
        <w:t>什么是算法？算法的基本特征有哪些？</w:t>
      </w:r>
    </w:p>
    <w:p w:rsidR="00637A77" w:rsidRDefault="00637A77">
      <w:pPr>
        <w:ind w:firstLine="420"/>
        <w:rPr>
          <w:sz w:val="18"/>
          <w:szCs w:val="21"/>
        </w:rPr>
      </w:pPr>
      <w:r>
        <w:rPr>
          <w:rFonts w:hint="eastAsia"/>
          <w:sz w:val="18"/>
          <w:szCs w:val="21"/>
        </w:rPr>
        <w:t>算法是对特定问题求解步骤的一种描述，是指令的有限序列，其中每条指令表示一个或多个操作。算法具有以下</w:t>
      </w:r>
      <w:r>
        <w:rPr>
          <w:sz w:val="18"/>
          <w:szCs w:val="21"/>
        </w:rPr>
        <w:t>5</w:t>
      </w:r>
      <w:r>
        <w:rPr>
          <w:rFonts w:hint="eastAsia"/>
          <w:sz w:val="18"/>
          <w:szCs w:val="21"/>
        </w:rPr>
        <w:t>个特性</w:t>
      </w:r>
    </w:p>
    <w:p w:rsidR="00637A77" w:rsidRDefault="00637A77">
      <w:pPr>
        <w:numPr>
          <w:ilvl w:val="0"/>
          <w:numId w:val="2"/>
        </w:numPr>
        <w:ind w:firstLine="420"/>
        <w:rPr>
          <w:sz w:val="18"/>
          <w:szCs w:val="21"/>
        </w:rPr>
      </w:pPr>
      <w:r>
        <w:rPr>
          <w:rFonts w:hint="eastAsia"/>
          <w:sz w:val="18"/>
          <w:szCs w:val="21"/>
        </w:rPr>
        <w:t>有穷性：执行有限步后结束</w:t>
      </w:r>
    </w:p>
    <w:p w:rsidR="00637A77" w:rsidRDefault="00637A77">
      <w:pPr>
        <w:numPr>
          <w:ilvl w:val="0"/>
          <w:numId w:val="2"/>
        </w:numPr>
        <w:ind w:firstLine="420"/>
        <w:rPr>
          <w:sz w:val="18"/>
          <w:szCs w:val="21"/>
        </w:rPr>
      </w:pPr>
      <w:r>
        <w:rPr>
          <w:rFonts w:hint="eastAsia"/>
          <w:sz w:val="18"/>
          <w:szCs w:val="21"/>
        </w:rPr>
        <w:t>确定性：每一步骤必须有确定的含义</w:t>
      </w:r>
    </w:p>
    <w:p w:rsidR="00637A77" w:rsidRDefault="00637A77">
      <w:pPr>
        <w:numPr>
          <w:ilvl w:val="0"/>
          <w:numId w:val="2"/>
        </w:numPr>
        <w:ind w:firstLine="420"/>
        <w:rPr>
          <w:sz w:val="18"/>
          <w:szCs w:val="21"/>
        </w:rPr>
      </w:pPr>
      <w:r>
        <w:rPr>
          <w:rFonts w:hint="eastAsia"/>
          <w:sz w:val="18"/>
          <w:szCs w:val="21"/>
        </w:rPr>
        <w:t>可行性：算法中描述的操作都是可以通过已经实现的基本运算执行有限次来实现的</w:t>
      </w:r>
    </w:p>
    <w:p w:rsidR="00637A77" w:rsidRDefault="00637A77">
      <w:pPr>
        <w:numPr>
          <w:ilvl w:val="0"/>
          <w:numId w:val="2"/>
        </w:numPr>
        <w:ind w:firstLine="420"/>
        <w:rPr>
          <w:sz w:val="18"/>
          <w:szCs w:val="21"/>
        </w:rPr>
      </w:pPr>
      <w:r>
        <w:rPr>
          <w:rFonts w:hint="eastAsia"/>
          <w:sz w:val="18"/>
          <w:szCs w:val="21"/>
        </w:rPr>
        <w:t>输入：零个或多个输入，以刻画运算对象的初始情况</w:t>
      </w:r>
    </w:p>
    <w:p w:rsidR="00637A77" w:rsidRDefault="00637A77">
      <w:pPr>
        <w:numPr>
          <w:ilvl w:val="0"/>
          <w:numId w:val="2"/>
        </w:numPr>
        <w:ind w:firstLine="420"/>
        <w:rPr>
          <w:sz w:val="18"/>
          <w:szCs w:val="21"/>
        </w:rPr>
      </w:pPr>
      <w:r>
        <w:rPr>
          <w:rFonts w:hint="eastAsia"/>
          <w:sz w:val="18"/>
          <w:szCs w:val="21"/>
        </w:rPr>
        <w:t>输出：一个或多个输出，以反应对输入数据加工的结果。</w:t>
      </w:r>
    </w:p>
    <w:p w:rsidR="00637A77" w:rsidRDefault="00637A77">
      <w:pPr>
        <w:numPr>
          <w:ilvl w:val="0"/>
          <w:numId w:val="1"/>
        </w:numPr>
        <w:rPr>
          <w:rFonts w:ascii="Arial Black" w:eastAsia="Microsoft YaHei UI" w:hAnsi="Arial Black" w:cs="Arial Black"/>
          <w:b/>
          <w:i/>
          <w:iCs/>
          <w:color w:val="C00000"/>
        </w:rPr>
      </w:pPr>
      <w:r>
        <w:rPr>
          <w:rFonts w:ascii="Arial Black" w:eastAsia="Microsoft YaHei UI" w:hAnsi="Arial Black" w:hint="eastAsia"/>
          <w:b/>
          <w:i/>
          <w:iCs/>
          <w:color w:val="C00000"/>
        </w:rPr>
        <w:t>线性表可用顺序表和链表存储，请问两种存储表示各有哪些优缺点？</w:t>
      </w:r>
    </w:p>
    <w:p w:rsidR="00637A77" w:rsidRDefault="00637A77">
      <w:pPr>
        <w:numPr>
          <w:ilvl w:val="0"/>
          <w:numId w:val="3"/>
        </w:numPr>
        <w:ind w:firstLine="420"/>
        <w:rPr>
          <w:sz w:val="18"/>
          <w:szCs w:val="21"/>
        </w:rPr>
      </w:pPr>
      <w:r>
        <w:rPr>
          <w:rFonts w:hint="eastAsia"/>
          <w:sz w:val="18"/>
          <w:szCs w:val="21"/>
        </w:rPr>
        <w:t>基于空间的比较</w:t>
      </w:r>
    </w:p>
    <w:p w:rsidR="00637A77" w:rsidRDefault="00637A77">
      <w:pPr>
        <w:ind w:left="420" w:firstLine="420"/>
        <w:rPr>
          <w:sz w:val="18"/>
          <w:szCs w:val="21"/>
        </w:rPr>
      </w:pPr>
      <w:r>
        <w:rPr>
          <w:sz w:val="18"/>
          <w:szCs w:val="21"/>
        </w:rPr>
        <w:t>1.1</w:t>
      </w:r>
      <w:r>
        <w:rPr>
          <w:rFonts w:hint="eastAsia"/>
          <w:sz w:val="18"/>
          <w:szCs w:val="21"/>
        </w:rPr>
        <w:t>存储分配的方式：顺序表的存储空间是静态分配的。链表的存储空间是动态分配的</w:t>
      </w:r>
    </w:p>
    <w:p w:rsidR="00637A77" w:rsidRDefault="00637A77">
      <w:pPr>
        <w:ind w:left="420" w:firstLine="420"/>
        <w:rPr>
          <w:sz w:val="18"/>
          <w:szCs w:val="21"/>
        </w:rPr>
      </w:pPr>
      <w:r>
        <w:rPr>
          <w:sz w:val="18"/>
          <w:szCs w:val="21"/>
        </w:rPr>
        <w:t>1.2</w:t>
      </w:r>
      <w:r>
        <w:rPr>
          <w:rFonts w:hint="eastAsia"/>
          <w:sz w:val="18"/>
          <w:szCs w:val="21"/>
        </w:rPr>
        <w:t>存储密度（存储密度</w:t>
      </w:r>
      <w:r>
        <w:rPr>
          <w:sz w:val="18"/>
          <w:szCs w:val="21"/>
        </w:rPr>
        <w:t>=</w:t>
      </w:r>
      <w:r>
        <w:rPr>
          <w:rFonts w:hint="eastAsia"/>
          <w:sz w:val="18"/>
          <w:szCs w:val="21"/>
        </w:rPr>
        <w:t>结点值域所占的存储量</w:t>
      </w:r>
      <w:r>
        <w:rPr>
          <w:sz w:val="18"/>
          <w:szCs w:val="21"/>
        </w:rPr>
        <w:t>/</w:t>
      </w:r>
      <w:r>
        <w:rPr>
          <w:rFonts w:hint="eastAsia"/>
          <w:sz w:val="18"/>
          <w:szCs w:val="21"/>
        </w:rPr>
        <w:t>结点结构所占的存储量）：链表的存储密度</w:t>
      </w:r>
      <w:r>
        <w:rPr>
          <w:sz w:val="18"/>
          <w:szCs w:val="21"/>
        </w:rPr>
        <w:t>=1</w:t>
      </w:r>
      <w:r>
        <w:rPr>
          <w:rFonts w:hint="eastAsia"/>
          <w:sz w:val="18"/>
          <w:szCs w:val="21"/>
        </w:rPr>
        <w:t>，链表的存储密度</w:t>
      </w:r>
      <w:r>
        <w:rPr>
          <w:sz w:val="18"/>
          <w:szCs w:val="21"/>
        </w:rPr>
        <w:t>&lt;1</w:t>
      </w:r>
      <w:r>
        <w:rPr>
          <w:rFonts w:hint="eastAsia"/>
          <w:sz w:val="18"/>
          <w:szCs w:val="21"/>
        </w:rPr>
        <w:t>（结点中有指针域）</w:t>
      </w:r>
    </w:p>
    <w:p w:rsidR="00637A77" w:rsidRDefault="00637A77">
      <w:pPr>
        <w:numPr>
          <w:ilvl w:val="0"/>
          <w:numId w:val="3"/>
        </w:numPr>
        <w:ind w:firstLine="420"/>
        <w:rPr>
          <w:sz w:val="18"/>
          <w:szCs w:val="21"/>
        </w:rPr>
      </w:pPr>
      <w:r>
        <w:rPr>
          <w:rFonts w:hint="eastAsia"/>
          <w:sz w:val="18"/>
          <w:szCs w:val="21"/>
        </w:rPr>
        <w:t>基于时间的比较</w:t>
      </w:r>
    </w:p>
    <w:p w:rsidR="00637A77" w:rsidRDefault="00637A77">
      <w:pPr>
        <w:ind w:left="420" w:firstLine="420"/>
        <w:rPr>
          <w:sz w:val="18"/>
          <w:szCs w:val="21"/>
        </w:rPr>
      </w:pPr>
      <w:r>
        <w:rPr>
          <w:sz w:val="18"/>
          <w:szCs w:val="21"/>
        </w:rPr>
        <w:t>1.1</w:t>
      </w:r>
      <w:r>
        <w:rPr>
          <w:rFonts w:hint="eastAsia"/>
          <w:sz w:val="18"/>
          <w:szCs w:val="21"/>
        </w:rPr>
        <w:t>存取方式：顺序表可以随机存取。链表是顺序存取的</w:t>
      </w:r>
    </w:p>
    <w:p w:rsidR="00637A77" w:rsidRDefault="00637A77">
      <w:pPr>
        <w:ind w:left="420" w:firstLine="420"/>
        <w:rPr>
          <w:sz w:val="18"/>
          <w:szCs w:val="21"/>
        </w:rPr>
      </w:pPr>
      <w:r>
        <w:rPr>
          <w:sz w:val="18"/>
          <w:szCs w:val="21"/>
        </w:rPr>
        <w:t>1.2</w:t>
      </w:r>
      <w:r>
        <w:rPr>
          <w:rFonts w:hint="eastAsia"/>
          <w:sz w:val="18"/>
          <w:szCs w:val="21"/>
        </w:rPr>
        <w:t>插入</w:t>
      </w:r>
      <w:r>
        <w:rPr>
          <w:sz w:val="18"/>
          <w:szCs w:val="21"/>
        </w:rPr>
        <w:t>/</w:t>
      </w:r>
      <w:r>
        <w:rPr>
          <w:rFonts w:hint="eastAsia"/>
          <w:sz w:val="18"/>
          <w:szCs w:val="21"/>
        </w:rPr>
        <w:t>删除时移动元素个数：顺序表需要移动近一半元素。链表不需要移动，只需要修改指针</w:t>
      </w:r>
    </w:p>
    <w:p w:rsidR="00637A77" w:rsidRDefault="00637A77">
      <w:pPr>
        <w:numPr>
          <w:ilvl w:val="0"/>
          <w:numId w:val="1"/>
        </w:numPr>
        <w:rPr>
          <w:rFonts w:ascii="Arial Black" w:eastAsia="Microsoft YaHei UI" w:hAnsi="Arial Black" w:cs="Arial Black"/>
          <w:b/>
          <w:i/>
          <w:iCs/>
          <w:color w:val="C00000"/>
        </w:rPr>
      </w:pPr>
      <w:r>
        <w:rPr>
          <w:rFonts w:ascii="Arial Black" w:eastAsia="Microsoft YaHei UI" w:hAnsi="Arial Black" w:hint="eastAsia"/>
          <w:b/>
          <w:i/>
          <w:iCs/>
          <w:color w:val="C00000"/>
        </w:rPr>
        <w:t>什么是递归程序？递归程序的优缺点是什么？</w:t>
      </w:r>
    </w:p>
    <w:p w:rsidR="00637A77" w:rsidRDefault="00637A77">
      <w:pPr>
        <w:ind w:left="420" w:firstLine="420"/>
        <w:rPr>
          <w:sz w:val="18"/>
          <w:szCs w:val="21"/>
        </w:rPr>
      </w:pPr>
      <w:r>
        <w:rPr>
          <w:rFonts w:hint="eastAsia"/>
          <w:sz w:val="18"/>
          <w:szCs w:val="21"/>
        </w:rPr>
        <w:t>内部调用函数本身实现特定条件的程序称为递归程序。代码简洁，时间和空间消耗大，递归会有重复的计算。递归会存在栈溢出，每个进程的容量有限。</w:t>
      </w:r>
    </w:p>
    <w:p w:rsidR="00637A77" w:rsidRDefault="00637A77">
      <w:pPr>
        <w:ind w:left="420" w:firstLine="420"/>
        <w:rPr>
          <w:sz w:val="18"/>
          <w:szCs w:val="21"/>
        </w:rPr>
      </w:pPr>
      <w:r>
        <w:rPr>
          <w:sz w:val="18"/>
          <w:szCs w:val="21"/>
        </w:rPr>
        <w:t xml:space="preserve">1. </w:t>
      </w:r>
      <w:r>
        <w:rPr>
          <w:rFonts w:hint="eastAsia"/>
          <w:sz w:val="18"/>
          <w:szCs w:val="21"/>
        </w:rPr>
        <w:t>简洁</w:t>
      </w:r>
    </w:p>
    <w:p w:rsidR="00637A77" w:rsidRDefault="00637A77">
      <w:pPr>
        <w:ind w:left="420" w:firstLine="420"/>
        <w:rPr>
          <w:sz w:val="18"/>
          <w:szCs w:val="21"/>
        </w:rPr>
      </w:pPr>
      <w:r>
        <w:rPr>
          <w:sz w:val="18"/>
          <w:szCs w:val="21"/>
        </w:rPr>
        <w:t>2.</w:t>
      </w:r>
      <w:r>
        <w:rPr>
          <w:rFonts w:hint="eastAsia"/>
          <w:sz w:val="18"/>
          <w:szCs w:val="21"/>
        </w:rPr>
        <w:t>在树的前序，中序，后序遍历</w:t>
      </w:r>
      <w:hyperlink r:id="rId5" w:tgtFrame="http://blog.csdn.net/wangzhenling/article/details/_blank" w:tooltip="算法与数据结构知识库" w:history="1">
        <w:r>
          <w:rPr>
            <w:rFonts w:hint="eastAsia"/>
            <w:sz w:val="18"/>
            <w:szCs w:val="21"/>
          </w:rPr>
          <w:t>算法</w:t>
        </w:r>
      </w:hyperlink>
      <w:r>
        <w:rPr>
          <w:rFonts w:hint="eastAsia"/>
          <w:sz w:val="18"/>
          <w:szCs w:val="21"/>
        </w:rPr>
        <w:t>中，递归的实现明显要比循环简单得多。</w:t>
      </w:r>
    </w:p>
    <w:p w:rsidR="00637A77" w:rsidRDefault="00637A77">
      <w:pPr>
        <w:ind w:left="420" w:firstLine="420"/>
        <w:rPr>
          <w:sz w:val="18"/>
          <w:szCs w:val="21"/>
        </w:rPr>
      </w:pPr>
      <w:r>
        <w:rPr>
          <w:rFonts w:hint="eastAsia"/>
          <w:sz w:val="18"/>
          <w:szCs w:val="21"/>
        </w:rPr>
        <w:t>缺点：</w:t>
      </w:r>
    </w:p>
    <w:p w:rsidR="00637A77" w:rsidRDefault="00637A77">
      <w:pPr>
        <w:ind w:left="420" w:firstLine="420"/>
        <w:rPr>
          <w:sz w:val="18"/>
          <w:szCs w:val="21"/>
        </w:rPr>
      </w:pPr>
      <w:r>
        <w:rPr>
          <w:sz w:val="18"/>
          <w:szCs w:val="21"/>
        </w:rPr>
        <w:t>1.</w:t>
      </w:r>
      <w:r>
        <w:rPr>
          <w:rFonts w:hint="eastAsia"/>
          <w:sz w:val="18"/>
          <w:szCs w:val="21"/>
        </w:rPr>
        <w:t>递归由于是函数调用自身，而函数调用是有时间和空间的消耗的：每一次函数调用，都需要在内存栈中分配空间以保存参数、返回地址以及临时变量，而往栈中压入数据和弹出数据都需要时间。</w:t>
      </w:r>
      <w:r>
        <w:rPr>
          <w:sz w:val="18"/>
          <w:szCs w:val="21"/>
        </w:rPr>
        <w:t>-&gt;</w:t>
      </w:r>
      <w:r>
        <w:rPr>
          <w:rFonts w:hint="eastAsia"/>
          <w:sz w:val="18"/>
          <w:szCs w:val="21"/>
        </w:rPr>
        <w:t>效率</w:t>
      </w:r>
    </w:p>
    <w:p w:rsidR="00637A77" w:rsidRDefault="00637A77">
      <w:pPr>
        <w:ind w:left="420" w:firstLine="420"/>
        <w:rPr>
          <w:sz w:val="18"/>
          <w:szCs w:val="21"/>
        </w:rPr>
      </w:pPr>
      <w:r>
        <w:rPr>
          <w:sz w:val="18"/>
          <w:szCs w:val="21"/>
        </w:rPr>
        <w:t>2.</w:t>
      </w:r>
      <w:r>
        <w:rPr>
          <w:rFonts w:hint="eastAsia"/>
          <w:sz w:val="18"/>
          <w:szCs w:val="21"/>
        </w:rPr>
        <w:t>递归中很多计算都是重复的，由于其本质是把一个问题分解成两个或者多个小问题，多个小问题存在相互重叠的部分，则存在重复计算，如</w:t>
      </w:r>
      <w:r>
        <w:rPr>
          <w:sz w:val="18"/>
          <w:szCs w:val="21"/>
        </w:rPr>
        <w:t>fibonacci</w:t>
      </w:r>
      <w:r>
        <w:rPr>
          <w:rFonts w:hint="eastAsia"/>
          <w:sz w:val="18"/>
          <w:szCs w:val="21"/>
        </w:rPr>
        <w:t>斐波那契数列的递归实现。</w:t>
      </w:r>
      <w:r>
        <w:rPr>
          <w:sz w:val="18"/>
          <w:szCs w:val="21"/>
        </w:rPr>
        <w:t>-&gt;</w:t>
      </w:r>
      <w:r>
        <w:rPr>
          <w:rFonts w:hint="eastAsia"/>
          <w:sz w:val="18"/>
          <w:szCs w:val="21"/>
        </w:rPr>
        <w:t>效率</w:t>
      </w:r>
    </w:p>
    <w:p w:rsidR="00637A77" w:rsidRDefault="00637A77">
      <w:pPr>
        <w:ind w:left="420" w:firstLine="420"/>
        <w:rPr>
          <w:sz w:val="18"/>
          <w:szCs w:val="21"/>
        </w:rPr>
      </w:pPr>
      <w:r>
        <w:rPr>
          <w:sz w:val="18"/>
          <w:szCs w:val="21"/>
        </w:rPr>
        <w:t>3.</w:t>
      </w:r>
      <w:r>
        <w:rPr>
          <w:rFonts w:hint="eastAsia"/>
          <w:sz w:val="18"/>
          <w:szCs w:val="21"/>
        </w:rPr>
        <w:t>调用栈可能会溢出，其实每一次函数调用会在内存栈中分配空间，而每个进程的栈的容量是有限的，当调用的层次太多时，就会超出栈的容量，从而导致栈溢出。</w:t>
      </w:r>
      <w:r>
        <w:rPr>
          <w:sz w:val="18"/>
          <w:szCs w:val="21"/>
        </w:rPr>
        <w:t>-&gt;</w:t>
      </w:r>
      <w:r>
        <w:rPr>
          <w:rFonts w:hint="eastAsia"/>
          <w:sz w:val="18"/>
          <w:szCs w:val="21"/>
        </w:rPr>
        <w:t>性能</w:t>
      </w:r>
    </w:p>
    <w:p w:rsidR="00637A77" w:rsidRDefault="00637A77">
      <w:pPr>
        <w:numPr>
          <w:ilvl w:val="0"/>
          <w:numId w:val="1"/>
        </w:numPr>
        <w:rPr>
          <w:b/>
        </w:rPr>
      </w:pPr>
      <w:r>
        <w:rPr>
          <w:rFonts w:hint="eastAsia"/>
          <w:b/>
        </w:rPr>
        <w:t>哈希函数的构造方法有哪些？</w:t>
      </w:r>
    </w:p>
    <w:p w:rsidR="00637A77" w:rsidRDefault="00637A77" w:rsidP="00145433">
      <w:pPr>
        <w:rPr>
          <w:b/>
        </w:rPr>
      </w:pPr>
      <w:r w:rsidRPr="00A25415">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394.8pt">
            <v:imagedata r:id="rId6" o:title=""/>
          </v:shape>
        </w:pict>
      </w:r>
    </w:p>
    <w:p w:rsidR="00637A77" w:rsidRDefault="00637A77">
      <w:pPr>
        <w:numPr>
          <w:ilvl w:val="0"/>
          <w:numId w:val="1"/>
        </w:numPr>
        <w:rPr>
          <w:b/>
        </w:rPr>
      </w:pPr>
      <w:r>
        <w:rPr>
          <w:rFonts w:hint="eastAsia"/>
          <w:b/>
        </w:rPr>
        <w:t>简述什么是归并排序，其平均时间复杂度和最坏时间复杂度？</w:t>
      </w:r>
    </w:p>
    <w:p w:rsidR="00637A77" w:rsidRDefault="00637A77" w:rsidP="00145433">
      <w:pPr>
        <w:ind w:firstLine="420"/>
        <w:rPr>
          <w:sz w:val="18"/>
          <w:szCs w:val="21"/>
        </w:rPr>
      </w:pPr>
      <w:r w:rsidRPr="00E723FB">
        <w:rPr>
          <w:rFonts w:hint="eastAsia"/>
          <w:sz w:val="18"/>
          <w:szCs w:val="21"/>
        </w:rPr>
        <w:t>归并排序：将两个或两个以上的有序子序列“归并”为一个有序序列</w:t>
      </w:r>
    </w:p>
    <w:p w:rsidR="00637A77" w:rsidRPr="00E723FB" w:rsidRDefault="00637A77" w:rsidP="00145433">
      <w:pPr>
        <w:rPr>
          <w:sz w:val="18"/>
          <w:szCs w:val="21"/>
        </w:rPr>
      </w:pPr>
      <w:r>
        <w:rPr>
          <w:sz w:val="18"/>
          <w:szCs w:val="21"/>
        </w:rPr>
        <w:tab/>
      </w:r>
    </w:p>
    <w:p w:rsidR="00637A77" w:rsidRDefault="00637A77">
      <w:pPr>
        <w:numPr>
          <w:ilvl w:val="0"/>
          <w:numId w:val="1"/>
        </w:numPr>
        <w:rPr>
          <w:b/>
        </w:rPr>
      </w:pPr>
      <w:r>
        <w:rPr>
          <w:rFonts w:hint="eastAsia"/>
          <w:b/>
        </w:rPr>
        <w:t>数据元素之间的关系在计算机中有几种表示方法？各有什么特点？</w:t>
      </w:r>
    </w:p>
    <w:p w:rsidR="00637A77" w:rsidRDefault="00637A77" w:rsidP="00145433">
      <w:pPr>
        <w:ind w:firstLine="420"/>
        <w:rPr>
          <w:sz w:val="18"/>
          <w:szCs w:val="21"/>
        </w:rPr>
      </w:pPr>
      <w:r>
        <w:rPr>
          <w:rFonts w:hint="eastAsia"/>
          <w:sz w:val="18"/>
          <w:szCs w:val="21"/>
        </w:rPr>
        <w:t>数据元素之间的关系在计算机中</w:t>
      </w:r>
      <w:r w:rsidRPr="00E723FB">
        <w:rPr>
          <w:rFonts w:hint="eastAsia"/>
          <w:b/>
          <w:sz w:val="18"/>
          <w:szCs w:val="21"/>
        </w:rPr>
        <w:t>有两种表示</w:t>
      </w:r>
      <w:r>
        <w:rPr>
          <w:rFonts w:hint="eastAsia"/>
          <w:sz w:val="18"/>
          <w:szCs w:val="21"/>
        </w:rPr>
        <w:t>方法：</w:t>
      </w:r>
      <w:r>
        <w:rPr>
          <w:rFonts w:hint="eastAsia"/>
          <w:b/>
          <w:bCs/>
          <w:sz w:val="18"/>
          <w:szCs w:val="21"/>
        </w:rPr>
        <w:t>顺序映像和非顺序映像</w:t>
      </w:r>
      <w:r>
        <w:rPr>
          <w:rFonts w:hint="eastAsia"/>
          <w:sz w:val="18"/>
          <w:szCs w:val="21"/>
        </w:rPr>
        <w:t>。对应的两种</w:t>
      </w:r>
      <w:r>
        <w:rPr>
          <w:rFonts w:hint="eastAsia"/>
          <w:b/>
          <w:bCs/>
          <w:sz w:val="18"/>
          <w:szCs w:val="21"/>
        </w:rPr>
        <w:t>存储结构</w:t>
      </w:r>
      <w:r>
        <w:rPr>
          <w:rFonts w:hint="eastAsia"/>
          <w:sz w:val="18"/>
          <w:szCs w:val="21"/>
        </w:rPr>
        <w:t>分别是</w:t>
      </w:r>
      <w:r w:rsidRPr="004E5A9B">
        <w:rPr>
          <w:rFonts w:hint="eastAsia"/>
          <w:b/>
          <w:bCs/>
          <w:i/>
          <w:iCs/>
          <w:color w:val="C00000"/>
          <w:sz w:val="18"/>
          <w:szCs w:val="21"/>
        </w:rPr>
        <w:t>顺序存储结构</w:t>
      </w:r>
      <w:r w:rsidRPr="004E5A9B">
        <w:rPr>
          <w:rFonts w:hint="eastAsia"/>
          <w:b/>
          <w:sz w:val="18"/>
          <w:szCs w:val="21"/>
        </w:rPr>
        <w:t>和</w:t>
      </w:r>
      <w:r w:rsidRPr="004E5A9B">
        <w:rPr>
          <w:rFonts w:hint="eastAsia"/>
          <w:b/>
          <w:bCs/>
          <w:i/>
          <w:iCs/>
          <w:color w:val="C00000"/>
          <w:sz w:val="18"/>
          <w:szCs w:val="21"/>
        </w:rPr>
        <w:t>链式存储结构</w:t>
      </w:r>
      <w:r w:rsidRPr="004E5A9B">
        <w:rPr>
          <w:rFonts w:hint="eastAsia"/>
          <w:b/>
          <w:sz w:val="18"/>
          <w:szCs w:val="21"/>
        </w:rPr>
        <w:t>。</w:t>
      </w:r>
      <w:r>
        <w:rPr>
          <w:rFonts w:hint="eastAsia"/>
          <w:sz w:val="18"/>
          <w:szCs w:val="21"/>
        </w:rPr>
        <w:t>顺序映像是借助</w:t>
      </w:r>
      <w:r>
        <w:rPr>
          <w:rFonts w:hint="eastAsia"/>
          <w:b/>
          <w:bCs/>
          <w:sz w:val="18"/>
          <w:szCs w:val="21"/>
        </w:rPr>
        <w:t>数据元素在存储器中的相对位置</w:t>
      </w:r>
      <w:r>
        <w:rPr>
          <w:rFonts w:hint="eastAsia"/>
          <w:sz w:val="18"/>
          <w:szCs w:val="21"/>
        </w:rPr>
        <w:t>来表示数据元素之间的逻辑关系。非顺序映像是指</w:t>
      </w:r>
      <w:r>
        <w:rPr>
          <w:rFonts w:hint="eastAsia"/>
          <w:b/>
          <w:bCs/>
          <w:sz w:val="18"/>
          <w:szCs w:val="21"/>
        </w:rPr>
        <w:t>借助指针</w:t>
      </w:r>
      <w:r>
        <w:rPr>
          <w:rFonts w:hint="eastAsia"/>
          <w:sz w:val="18"/>
          <w:szCs w:val="21"/>
        </w:rPr>
        <w:t>表示数据元素之间逻辑关系。</w:t>
      </w:r>
    </w:p>
    <w:p w:rsidR="00637A77" w:rsidRDefault="00637A77" w:rsidP="00145433">
      <w:pPr>
        <w:ind w:firstLine="420"/>
        <w:rPr>
          <w:sz w:val="18"/>
          <w:szCs w:val="21"/>
        </w:rPr>
      </w:pPr>
    </w:p>
    <w:p w:rsidR="00637A77" w:rsidRDefault="00637A77">
      <w:pPr>
        <w:numPr>
          <w:ilvl w:val="0"/>
          <w:numId w:val="1"/>
        </w:numPr>
        <w:rPr>
          <w:b/>
        </w:rPr>
      </w:pPr>
      <w:r>
        <w:rPr>
          <w:rFonts w:hint="eastAsia"/>
          <w:b/>
        </w:rPr>
        <w:t>结点数为</w:t>
      </w:r>
      <w:r>
        <w:rPr>
          <w:b/>
        </w:rPr>
        <w:t>n</w:t>
      </w:r>
      <w:r>
        <w:rPr>
          <w:rFonts w:hint="eastAsia"/>
          <w:b/>
        </w:rPr>
        <w:t>的各棵树中，深度最小的树的深度是多少？他有多少叶节点？多少分支节点？深度最大的树的深度是多少？它有多少叶节点？多少分支节点？</w:t>
      </w:r>
    </w:p>
    <w:p w:rsidR="00637A77" w:rsidRDefault="00637A77" w:rsidP="000F6037">
      <w:pPr>
        <w:ind w:firstLine="420"/>
        <w:rPr>
          <w:sz w:val="18"/>
          <w:szCs w:val="21"/>
        </w:rPr>
      </w:pPr>
      <w:r w:rsidRPr="000F6037">
        <w:rPr>
          <w:rFonts w:hint="eastAsia"/>
          <w:sz w:val="18"/>
          <w:szCs w:val="21"/>
        </w:rPr>
        <w:t>高度最小的树的高度是</w:t>
      </w:r>
      <w:r w:rsidRPr="000F6037">
        <w:rPr>
          <w:sz w:val="18"/>
          <w:szCs w:val="21"/>
        </w:rPr>
        <w:t>1,</w:t>
      </w:r>
      <w:r>
        <w:rPr>
          <w:sz w:val="18"/>
          <w:szCs w:val="21"/>
        </w:rPr>
        <w:t xml:space="preserve"> </w:t>
      </w:r>
      <w:r w:rsidRPr="000F6037">
        <w:rPr>
          <w:rFonts w:hint="eastAsia"/>
          <w:sz w:val="18"/>
          <w:szCs w:val="21"/>
        </w:rPr>
        <w:t>有</w:t>
      </w:r>
      <w:r w:rsidRPr="000F6037">
        <w:rPr>
          <w:sz w:val="18"/>
          <w:szCs w:val="21"/>
        </w:rPr>
        <w:t>2</w:t>
      </w:r>
      <w:r w:rsidRPr="000F6037">
        <w:rPr>
          <w:rFonts w:hint="eastAsia"/>
          <w:sz w:val="18"/>
          <w:szCs w:val="21"/>
        </w:rPr>
        <w:t>层</w:t>
      </w:r>
      <w:r w:rsidRPr="000F6037">
        <w:rPr>
          <w:sz w:val="18"/>
          <w:szCs w:val="21"/>
        </w:rPr>
        <w:t>,</w:t>
      </w:r>
      <w:r>
        <w:rPr>
          <w:sz w:val="18"/>
          <w:szCs w:val="21"/>
        </w:rPr>
        <w:t xml:space="preserve"> </w:t>
      </w:r>
      <w:r w:rsidRPr="000F6037">
        <w:rPr>
          <w:rFonts w:hint="eastAsia"/>
          <w:sz w:val="18"/>
          <w:szCs w:val="21"/>
        </w:rPr>
        <w:t>有</w:t>
      </w:r>
      <w:r w:rsidRPr="000F6037">
        <w:rPr>
          <w:sz w:val="18"/>
          <w:szCs w:val="21"/>
        </w:rPr>
        <w:t>n-1</w:t>
      </w:r>
      <w:r w:rsidRPr="000F6037">
        <w:rPr>
          <w:rFonts w:hint="eastAsia"/>
          <w:sz w:val="18"/>
          <w:szCs w:val="21"/>
        </w:rPr>
        <w:t>个叶结点</w:t>
      </w:r>
      <w:r w:rsidRPr="000F6037">
        <w:rPr>
          <w:sz w:val="18"/>
          <w:szCs w:val="21"/>
        </w:rPr>
        <w:t>,</w:t>
      </w:r>
      <w:r>
        <w:rPr>
          <w:sz w:val="18"/>
          <w:szCs w:val="21"/>
        </w:rPr>
        <w:t xml:space="preserve"> </w:t>
      </w:r>
      <w:r w:rsidRPr="000F6037">
        <w:rPr>
          <w:sz w:val="18"/>
          <w:szCs w:val="21"/>
        </w:rPr>
        <w:t>1</w:t>
      </w:r>
      <w:r w:rsidRPr="000F6037">
        <w:rPr>
          <w:rFonts w:hint="eastAsia"/>
          <w:sz w:val="18"/>
          <w:szCs w:val="21"/>
        </w:rPr>
        <w:t>个分支结点</w:t>
      </w:r>
    </w:p>
    <w:p w:rsidR="00637A77" w:rsidRDefault="00637A77" w:rsidP="001C11AB">
      <w:pPr>
        <w:ind w:firstLine="420"/>
        <w:rPr>
          <w:sz w:val="18"/>
          <w:szCs w:val="21"/>
        </w:rPr>
      </w:pPr>
      <w:r w:rsidRPr="000F6037">
        <w:rPr>
          <w:rFonts w:hint="eastAsia"/>
          <w:sz w:val="18"/>
          <w:szCs w:val="21"/>
        </w:rPr>
        <w:t>高度最大的树的高度是</w:t>
      </w:r>
      <w:r w:rsidRPr="000F6037">
        <w:rPr>
          <w:sz w:val="18"/>
          <w:szCs w:val="21"/>
        </w:rPr>
        <w:t>n-1,</w:t>
      </w:r>
      <w:r w:rsidRPr="000F6037">
        <w:rPr>
          <w:rFonts w:hint="eastAsia"/>
          <w:sz w:val="18"/>
          <w:szCs w:val="21"/>
        </w:rPr>
        <w:t>有</w:t>
      </w:r>
      <w:r w:rsidRPr="000F6037">
        <w:rPr>
          <w:sz w:val="18"/>
          <w:szCs w:val="21"/>
        </w:rPr>
        <w:t>n</w:t>
      </w:r>
      <w:r w:rsidRPr="000F6037">
        <w:rPr>
          <w:rFonts w:hint="eastAsia"/>
          <w:sz w:val="18"/>
          <w:szCs w:val="21"/>
        </w:rPr>
        <w:t>层</w:t>
      </w:r>
      <w:r w:rsidRPr="000F6037">
        <w:rPr>
          <w:sz w:val="18"/>
          <w:szCs w:val="21"/>
        </w:rPr>
        <w:t>,</w:t>
      </w:r>
      <w:r w:rsidRPr="000F6037">
        <w:rPr>
          <w:rFonts w:hint="eastAsia"/>
          <w:sz w:val="18"/>
          <w:szCs w:val="21"/>
        </w:rPr>
        <w:t>有</w:t>
      </w:r>
      <w:r w:rsidRPr="000F6037">
        <w:rPr>
          <w:sz w:val="18"/>
          <w:szCs w:val="21"/>
        </w:rPr>
        <w:t>1</w:t>
      </w:r>
      <w:r w:rsidRPr="000F6037">
        <w:rPr>
          <w:rFonts w:hint="eastAsia"/>
          <w:sz w:val="18"/>
          <w:szCs w:val="21"/>
        </w:rPr>
        <w:t>个叶结点</w:t>
      </w:r>
      <w:r w:rsidRPr="000F6037">
        <w:rPr>
          <w:sz w:val="18"/>
          <w:szCs w:val="21"/>
        </w:rPr>
        <w:t>,n-1</w:t>
      </w:r>
      <w:r w:rsidRPr="000F6037">
        <w:rPr>
          <w:rFonts w:hint="eastAsia"/>
          <w:sz w:val="18"/>
          <w:szCs w:val="21"/>
        </w:rPr>
        <w:t>个分支结点</w:t>
      </w:r>
    </w:p>
    <w:p w:rsidR="00637A77" w:rsidRPr="00F040FA" w:rsidRDefault="00637A77" w:rsidP="001C11AB">
      <w:pPr>
        <w:ind w:firstLine="420"/>
        <w:rPr>
          <w:sz w:val="18"/>
          <w:szCs w:val="21"/>
        </w:rPr>
      </w:pPr>
    </w:p>
    <w:p w:rsidR="00637A77" w:rsidRDefault="00637A77">
      <w:pPr>
        <w:numPr>
          <w:ilvl w:val="0"/>
          <w:numId w:val="1"/>
        </w:numPr>
        <w:rPr>
          <w:b/>
        </w:rPr>
      </w:pPr>
      <w:r>
        <w:rPr>
          <w:rFonts w:hint="eastAsia"/>
          <w:b/>
        </w:rPr>
        <w:t>如图是一颗二叉树，分别写出先序、中序、后序序列。</w:t>
      </w:r>
    </w:p>
    <w:p w:rsidR="00637A77" w:rsidRDefault="00637A77">
      <w:r>
        <w:rPr>
          <w:noProof/>
        </w:rPr>
        <w:pict>
          <v:shape id="图片 1" o:spid="_x0000_i1026" type="#_x0000_t75" style="width:196.2pt;height:150pt;visibility:visible">
            <v:imagedata r:id="rId7" o:title=""/>
          </v:shape>
        </w:pict>
      </w:r>
    </w:p>
    <w:p w:rsidR="00637A77" w:rsidRDefault="00637A77">
      <w:pPr>
        <w:rPr>
          <w:b/>
          <w:bCs/>
          <w:i/>
          <w:iCs/>
          <w:color w:val="C00000"/>
        </w:rPr>
      </w:pPr>
      <w:r>
        <w:rPr>
          <w:rFonts w:hint="eastAsia"/>
          <w:b/>
          <w:bCs/>
          <w:u w:val="single"/>
        </w:rPr>
        <w:t>先</w:t>
      </w:r>
      <w:r>
        <w:rPr>
          <w:b/>
          <w:bCs/>
          <w:u w:val="single"/>
        </w:rPr>
        <w:t xml:space="preserve">VLR: </w:t>
      </w:r>
      <w:r>
        <w:rPr>
          <w:b/>
          <w:bCs/>
          <w:i/>
          <w:iCs/>
          <w:color w:val="C00000"/>
        </w:rPr>
        <w:t>CABEFDHG</w:t>
      </w:r>
    </w:p>
    <w:p w:rsidR="00637A77" w:rsidRDefault="00637A77">
      <w:pPr>
        <w:rPr>
          <w:b/>
          <w:bCs/>
          <w:i/>
          <w:iCs/>
          <w:color w:val="C00000"/>
        </w:rPr>
      </w:pPr>
      <w:r>
        <w:rPr>
          <w:rFonts w:hint="eastAsia"/>
          <w:b/>
          <w:bCs/>
          <w:u w:val="single"/>
        </w:rPr>
        <w:t>中</w:t>
      </w:r>
      <w:r>
        <w:rPr>
          <w:b/>
          <w:bCs/>
          <w:u w:val="single"/>
        </w:rPr>
        <w:t xml:space="preserve">LVR: </w:t>
      </w:r>
      <w:r>
        <w:rPr>
          <w:b/>
          <w:bCs/>
          <w:i/>
          <w:iCs/>
          <w:color w:val="C00000"/>
        </w:rPr>
        <w:t>BAFECHDG</w:t>
      </w:r>
    </w:p>
    <w:p w:rsidR="00637A77" w:rsidRDefault="00637A77">
      <w:pPr>
        <w:pBdr>
          <w:bottom w:val="single" w:sz="4" w:space="0" w:color="auto"/>
        </w:pBdr>
        <w:rPr>
          <w:b/>
          <w:bCs/>
          <w:i/>
          <w:iCs/>
          <w:color w:val="C00000"/>
        </w:rPr>
      </w:pPr>
      <w:r>
        <w:rPr>
          <w:rFonts w:hint="eastAsia"/>
          <w:b/>
          <w:bCs/>
          <w:u w:val="single"/>
        </w:rPr>
        <w:t>后</w:t>
      </w:r>
      <w:r>
        <w:rPr>
          <w:b/>
          <w:bCs/>
          <w:u w:val="single"/>
        </w:rPr>
        <w:t xml:space="preserve">LRV: </w:t>
      </w:r>
      <w:r>
        <w:rPr>
          <w:b/>
          <w:bCs/>
          <w:i/>
          <w:iCs/>
          <w:color w:val="C00000"/>
        </w:rPr>
        <w:t>BFEAHGDC</w:t>
      </w:r>
    </w:p>
    <w:p w:rsidR="00637A77" w:rsidRDefault="00637A77">
      <w:pPr>
        <w:pBdr>
          <w:bottom w:val="single" w:sz="4" w:space="0" w:color="auto"/>
        </w:pBdr>
        <w:rPr>
          <w:b/>
          <w:bCs/>
          <w:i/>
          <w:iCs/>
          <w:color w:val="C00000"/>
        </w:rPr>
      </w:pPr>
    </w:p>
    <w:p w:rsidR="00637A77" w:rsidRDefault="00637A77">
      <w:pPr>
        <w:pStyle w:val="Heading2"/>
        <w:rPr>
          <w:szCs w:val="22"/>
        </w:rPr>
      </w:pPr>
      <w:r>
        <w:rPr>
          <w:rFonts w:hint="eastAsia"/>
          <w:szCs w:val="22"/>
        </w:rPr>
        <w:t>程序题：</w:t>
      </w:r>
    </w:p>
    <w:p w:rsidR="00637A77" w:rsidRDefault="00637A77">
      <w:pPr>
        <w:numPr>
          <w:ilvl w:val="0"/>
          <w:numId w:val="4"/>
        </w:numPr>
        <w:rPr>
          <w:b/>
          <w:bCs/>
          <w:i/>
          <w:iCs/>
          <w:color w:val="C00000"/>
        </w:rPr>
      </w:pPr>
      <w:r>
        <w:rPr>
          <w:rFonts w:hint="eastAsia"/>
          <w:b/>
          <w:bCs/>
          <w:i/>
          <w:iCs/>
          <w:color w:val="C00000"/>
        </w:rPr>
        <w:t>用递归实现</w:t>
      </w:r>
      <w:r>
        <w:rPr>
          <w:b/>
          <w:bCs/>
          <w:i/>
          <w:iCs/>
          <w:color w:val="C00000"/>
        </w:rPr>
        <w:t>m!</w:t>
      </w:r>
      <w:r>
        <w:rPr>
          <w:rFonts w:hint="eastAsia"/>
          <w:b/>
          <w:bCs/>
          <w:i/>
          <w:iCs/>
          <w:color w:val="C00000"/>
        </w:rPr>
        <w:t>的计算，并输出计算结果。（</w:t>
      </w:r>
      <w:r>
        <w:rPr>
          <w:b/>
          <w:bCs/>
          <w:i/>
          <w:iCs/>
          <w:color w:val="C00000"/>
        </w:rPr>
        <w:t>10</w:t>
      </w:r>
      <w:r>
        <w:rPr>
          <w:rFonts w:hint="eastAsia"/>
          <w:b/>
          <w:bCs/>
          <w:i/>
          <w:iCs/>
          <w:color w:val="C00000"/>
        </w:rPr>
        <w:t>分）</w:t>
      </w:r>
    </w:p>
    <w:p w:rsidR="00637A77" w:rsidRDefault="00637A77">
      <w:r>
        <w:rPr>
          <w:noProof/>
        </w:rPr>
        <w:pict>
          <v:shape id="图片 2" o:spid="_x0000_i1027" type="#_x0000_t75" style="width:220.2pt;height:184.2pt;visibility:visible">
            <v:imagedata r:id="rId8" o:title=""/>
          </v:shape>
        </w:pict>
      </w:r>
    </w:p>
    <w:p w:rsidR="00637A77" w:rsidRDefault="00637A77" w:rsidP="004869E6">
      <w:pPr>
        <w:rPr>
          <w:b/>
          <w:bCs/>
          <w:i/>
          <w:iCs/>
          <w:color w:val="C00000"/>
        </w:rPr>
      </w:pPr>
    </w:p>
    <w:p w:rsidR="00637A77" w:rsidRDefault="00637A77">
      <w:pPr>
        <w:numPr>
          <w:ilvl w:val="0"/>
          <w:numId w:val="4"/>
        </w:numPr>
        <w:rPr>
          <w:b/>
          <w:bCs/>
          <w:i/>
          <w:iCs/>
          <w:color w:val="C00000"/>
        </w:rPr>
      </w:pPr>
      <w:r>
        <w:rPr>
          <w:rFonts w:hint="eastAsia"/>
          <w:b/>
          <w:bCs/>
          <w:i/>
          <w:iCs/>
          <w:color w:val="C00000"/>
        </w:rPr>
        <w:t>有一个链表，设结点包含学号、成绩及指向下一结点的结构体指针：写一函数实现：输出成绩高于平均成绩的学生学号（要求：给出结构体定义）</w:t>
      </w:r>
      <w:r>
        <w:rPr>
          <w:b/>
          <w:bCs/>
          <w:i/>
          <w:iCs/>
          <w:color w:val="C00000"/>
        </w:rPr>
        <w:tab/>
      </w:r>
    </w:p>
    <w:p w:rsidR="00637A77" w:rsidRDefault="00637A77">
      <w:r>
        <w:rPr>
          <w:noProof/>
        </w:rPr>
        <w:pict>
          <v:shape id="图片 11" o:spid="_x0000_i1028" type="#_x0000_t75" style="width:232.2pt;height:198pt;visibility:visible">
            <v:imagedata r:id="rId9" o:title=""/>
          </v:shape>
        </w:pict>
      </w:r>
      <w:r>
        <w:rPr>
          <w:noProof/>
        </w:rPr>
        <w:pict>
          <v:shape id="图片 12" o:spid="_x0000_i1029" type="#_x0000_t75" style="width:213.6pt;height:111.6pt;visibility:visible">
            <v:imagedata r:id="rId10" o:title=""/>
          </v:shape>
        </w:pict>
      </w:r>
    </w:p>
    <w:p w:rsidR="00637A77" w:rsidRDefault="00637A77">
      <w:pPr>
        <w:numPr>
          <w:ilvl w:val="0"/>
          <w:numId w:val="4"/>
        </w:numPr>
        <w:rPr>
          <w:b/>
          <w:bCs/>
          <w:i/>
          <w:iCs/>
          <w:color w:val="C00000"/>
        </w:rPr>
      </w:pPr>
      <w:r>
        <w:rPr>
          <w:rFonts w:hint="eastAsia"/>
          <w:b/>
          <w:bCs/>
          <w:i/>
          <w:iCs/>
          <w:color w:val="C00000"/>
        </w:rPr>
        <w:t>输出</w:t>
      </w:r>
      <w:r>
        <w:rPr>
          <w:b/>
          <w:bCs/>
          <w:i/>
          <w:iCs/>
          <w:color w:val="C00000"/>
        </w:rPr>
        <w:t>7</w:t>
      </w:r>
      <w:r>
        <w:rPr>
          <w:rFonts w:hint="eastAsia"/>
          <w:b/>
          <w:bCs/>
          <w:i/>
          <w:iCs/>
          <w:color w:val="C00000"/>
        </w:rPr>
        <w:t>行杨辉三角</w:t>
      </w:r>
    </w:p>
    <w:p w:rsidR="00637A77" w:rsidRDefault="00637A77">
      <w:r>
        <w:rPr>
          <w:noProof/>
        </w:rPr>
        <w:pict>
          <v:shape id="图片 13" o:spid="_x0000_i1030" type="#_x0000_t75" style="width:253.2pt;height:186.6pt;visibility:visible">
            <v:imagedata r:id="rId11" o:title=""/>
          </v:shape>
        </w:pict>
      </w:r>
    </w:p>
    <w:p w:rsidR="00637A77" w:rsidRDefault="00637A77" w:rsidP="004869E6">
      <w:pPr>
        <w:rPr>
          <w:b/>
          <w:bCs/>
          <w:i/>
          <w:iCs/>
          <w:color w:val="C00000"/>
        </w:rPr>
      </w:pPr>
    </w:p>
    <w:p w:rsidR="00637A77" w:rsidRDefault="00637A77" w:rsidP="004869E6">
      <w:pPr>
        <w:rPr>
          <w:b/>
          <w:bCs/>
          <w:i/>
          <w:iCs/>
          <w:color w:val="C00000"/>
        </w:rPr>
      </w:pPr>
    </w:p>
    <w:p w:rsidR="00637A77" w:rsidRDefault="00637A77" w:rsidP="004869E6">
      <w:pPr>
        <w:rPr>
          <w:b/>
          <w:bCs/>
          <w:i/>
          <w:iCs/>
          <w:color w:val="C00000"/>
        </w:rPr>
      </w:pPr>
    </w:p>
    <w:p w:rsidR="00637A77" w:rsidRDefault="00637A77" w:rsidP="004869E6">
      <w:pPr>
        <w:rPr>
          <w:b/>
          <w:bCs/>
          <w:i/>
          <w:iCs/>
          <w:color w:val="C00000"/>
        </w:rPr>
      </w:pPr>
    </w:p>
    <w:p w:rsidR="00637A77" w:rsidRDefault="00637A77" w:rsidP="004869E6">
      <w:pPr>
        <w:rPr>
          <w:b/>
          <w:bCs/>
          <w:i/>
          <w:iCs/>
          <w:color w:val="C00000"/>
        </w:rPr>
      </w:pPr>
    </w:p>
    <w:p w:rsidR="00637A77" w:rsidRDefault="00637A77" w:rsidP="004869E6">
      <w:pPr>
        <w:rPr>
          <w:b/>
          <w:bCs/>
          <w:i/>
          <w:iCs/>
          <w:color w:val="C00000"/>
        </w:rPr>
      </w:pPr>
    </w:p>
    <w:p w:rsidR="00637A77" w:rsidRDefault="00637A77" w:rsidP="004869E6">
      <w:pPr>
        <w:rPr>
          <w:b/>
          <w:bCs/>
          <w:i/>
          <w:iCs/>
          <w:color w:val="C00000"/>
        </w:rPr>
      </w:pPr>
    </w:p>
    <w:p w:rsidR="00637A77" w:rsidRDefault="00637A77" w:rsidP="004869E6">
      <w:pPr>
        <w:rPr>
          <w:b/>
          <w:bCs/>
          <w:i/>
          <w:iCs/>
          <w:color w:val="C00000"/>
        </w:rPr>
      </w:pPr>
    </w:p>
    <w:p w:rsidR="00637A77" w:rsidRDefault="00637A77">
      <w:pPr>
        <w:numPr>
          <w:ilvl w:val="0"/>
          <w:numId w:val="4"/>
        </w:numPr>
        <w:rPr>
          <w:b/>
          <w:bCs/>
          <w:i/>
          <w:iCs/>
          <w:color w:val="C00000"/>
        </w:rPr>
      </w:pPr>
      <w:r>
        <w:rPr>
          <w:rFonts w:hint="eastAsia"/>
          <w:b/>
          <w:bCs/>
          <w:i/>
          <w:iCs/>
          <w:color w:val="C00000"/>
        </w:rPr>
        <w:t>编写函数，</w:t>
      </w:r>
      <w:bookmarkStart w:id="0" w:name="_GoBack"/>
      <w:bookmarkEnd w:id="0"/>
      <w:r>
        <w:rPr>
          <w:rFonts w:hint="eastAsia"/>
          <w:b/>
          <w:bCs/>
          <w:i/>
          <w:iCs/>
          <w:color w:val="C00000"/>
        </w:rPr>
        <w:t>统计出单链表</w:t>
      </w:r>
      <w:r>
        <w:rPr>
          <w:b/>
          <w:bCs/>
          <w:i/>
          <w:iCs/>
          <w:color w:val="C00000"/>
        </w:rPr>
        <w:t>HL</w:t>
      </w:r>
      <w:r>
        <w:rPr>
          <w:rFonts w:hint="eastAsia"/>
          <w:b/>
          <w:bCs/>
          <w:i/>
          <w:iCs/>
          <w:color w:val="C00000"/>
        </w:rPr>
        <w:t>中结点的值等于给定值</w:t>
      </w:r>
      <w:r>
        <w:rPr>
          <w:b/>
          <w:bCs/>
          <w:i/>
          <w:iCs/>
          <w:color w:val="C00000"/>
        </w:rPr>
        <w:t>x</w:t>
      </w:r>
      <w:r>
        <w:rPr>
          <w:rFonts w:hint="eastAsia"/>
          <w:b/>
          <w:bCs/>
          <w:i/>
          <w:iCs/>
          <w:color w:val="C00000"/>
        </w:rPr>
        <w:t>的结点数</w:t>
      </w:r>
    </w:p>
    <w:p w:rsidR="00637A77" w:rsidRDefault="00637A77">
      <w:pPr>
        <w:rPr>
          <w:b/>
          <w:bCs/>
          <w:i/>
          <w:iCs/>
          <w:color w:val="C00000"/>
        </w:rPr>
      </w:pPr>
      <w:r>
        <w:rPr>
          <w:noProof/>
        </w:rPr>
        <w:pict>
          <v:shape id="图片 14" o:spid="_x0000_i1031" type="#_x0000_t75" style="width:205.2pt;height:176.4pt;visibility:visible">
            <v:imagedata r:id="rId12" o:title=""/>
          </v:shape>
        </w:pict>
      </w:r>
    </w:p>
    <w:p w:rsidR="00637A77" w:rsidRDefault="00637A77">
      <w:pPr>
        <w:rPr>
          <w:b/>
          <w:bCs/>
          <w:i/>
          <w:iCs/>
          <w:color w:val="C00000"/>
        </w:rPr>
      </w:pPr>
    </w:p>
    <w:p w:rsidR="00637A77" w:rsidRDefault="00637A77">
      <w:pPr>
        <w:rPr>
          <w:b/>
        </w:rPr>
      </w:pPr>
      <w:r w:rsidRPr="00A25415">
        <w:rPr>
          <w:b/>
        </w:rPr>
        <w:pict>
          <v:shape id="_x0000_i1032" type="#_x0000_t75" style="width:285.6pt;height:313.2pt">
            <v:imagedata r:id="rId13" o:title=""/>
          </v:shape>
        </w:pict>
      </w:r>
    </w:p>
    <w:sectPr w:rsidR="00637A77" w:rsidSect="00040A5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icrosoft YaHei UI">
    <w:altName w:val="微软雅黑"/>
    <w:panose1 w:val="00000000000000000000"/>
    <w:charset w:val="86"/>
    <w:family w:val="auto"/>
    <w:notTrueType/>
    <w:pitch w:val="default"/>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47304"/>
    <w:multiLevelType w:val="singleLevel"/>
    <w:tmpl w:val="59747304"/>
    <w:lvl w:ilvl="0">
      <w:start w:val="1"/>
      <w:numFmt w:val="decimal"/>
      <w:suff w:val="nothing"/>
      <w:lvlText w:val="%1."/>
      <w:lvlJc w:val="left"/>
      <w:rPr>
        <w:rFonts w:cs="Times New Roman"/>
      </w:rPr>
    </w:lvl>
  </w:abstractNum>
  <w:abstractNum w:abstractNumId="1">
    <w:nsid w:val="5975F6A2"/>
    <w:multiLevelType w:val="singleLevel"/>
    <w:tmpl w:val="5975F6A2"/>
    <w:lvl w:ilvl="0">
      <w:start w:val="1"/>
      <w:numFmt w:val="decimal"/>
      <w:suff w:val="nothing"/>
      <w:lvlText w:val="%1."/>
      <w:lvlJc w:val="left"/>
      <w:rPr>
        <w:rFonts w:cs="Times New Roman"/>
      </w:rPr>
    </w:lvl>
  </w:abstractNum>
  <w:abstractNum w:abstractNumId="2">
    <w:nsid w:val="5975F913"/>
    <w:multiLevelType w:val="multilevel"/>
    <w:tmpl w:val="5975F913"/>
    <w:lvl w:ilvl="0">
      <w:start w:val="1"/>
      <w:numFmt w:val="decimal"/>
      <w:suff w:val="nothing"/>
      <w:lvlText w:val="%1."/>
      <w:lvlJc w:val="left"/>
      <w:rPr>
        <w:rFonts w:cs="Times New Roman"/>
      </w:rPr>
    </w:lvl>
    <w:lvl w:ilvl="1">
      <w:start w:val="1"/>
      <w:numFmt w:val="lowerLetter"/>
      <w:lvlText w:val="%2)"/>
      <w:lvlJc w:val="left"/>
      <w:pPr>
        <w:tabs>
          <w:tab w:val="left" w:pos="840"/>
        </w:tabs>
        <w:ind w:left="840" w:hanging="420"/>
      </w:pPr>
      <w:rPr>
        <w:rFonts w:cs="Times New Roman" w:hint="default"/>
      </w:rPr>
    </w:lvl>
    <w:lvl w:ilvl="2">
      <w:start w:val="1"/>
      <w:numFmt w:val="lowerRoman"/>
      <w:lvlText w:val="%3."/>
      <w:lvlJc w:val="left"/>
      <w:pPr>
        <w:tabs>
          <w:tab w:val="left" w:pos="1260"/>
        </w:tabs>
        <w:ind w:left="1260" w:hanging="420"/>
      </w:pPr>
      <w:rPr>
        <w:rFonts w:cs="Times New Roman" w:hint="default"/>
      </w:rPr>
    </w:lvl>
    <w:lvl w:ilvl="3">
      <w:start w:val="1"/>
      <w:numFmt w:val="decimal"/>
      <w:lvlText w:val="%4."/>
      <w:lvlJc w:val="left"/>
      <w:pPr>
        <w:tabs>
          <w:tab w:val="left" w:pos="1680"/>
        </w:tabs>
        <w:ind w:left="1680" w:hanging="420"/>
      </w:pPr>
      <w:rPr>
        <w:rFonts w:cs="Times New Roman" w:hint="default"/>
      </w:rPr>
    </w:lvl>
    <w:lvl w:ilvl="4">
      <w:start w:val="1"/>
      <w:numFmt w:val="lowerLetter"/>
      <w:lvlText w:val="%5)"/>
      <w:lvlJc w:val="left"/>
      <w:pPr>
        <w:tabs>
          <w:tab w:val="left" w:pos="2100"/>
        </w:tabs>
        <w:ind w:left="2100" w:hanging="420"/>
      </w:pPr>
      <w:rPr>
        <w:rFonts w:cs="Times New Roman" w:hint="default"/>
      </w:rPr>
    </w:lvl>
    <w:lvl w:ilvl="5">
      <w:start w:val="1"/>
      <w:numFmt w:val="lowerRoman"/>
      <w:lvlText w:val="%6."/>
      <w:lvlJc w:val="left"/>
      <w:pPr>
        <w:tabs>
          <w:tab w:val="left" w:pos="2520"/>
        </w:tabs>
        <w:ind w:left="2520" w:hanging="420"/>
      </w:pPr>
      <w:rPr>
        <w:rFonts w:cs="Times New Roman" w:hint="default"/>
      </w:rPr>
    </w:lvl>
    <w:lvl w:ilvl="6">
      <w:start w:val="1"/>
      <w:numFmt w:val="decimal"/>
      <w:lvlText w:val="%7."/>
      <w:lvlJc w:val="left"/>
      <w:pPr>
        <w:tabs>
          <w:tab w:val="left" w:pos="2940"/>
        </w:tabs>
        <w:ind w:left="2940" w:hanging="420"/>
      </w:pPr>
      <w:rPr>
        <w:rFonts w:cs="Times New Roman" w:hint="default"/>
      </w:rPr>
    </w:lvl>
    <w:lvl w:ilvl="7">
      <w:start w:val="1"/>
      <w:numFmt w:val="lowerLetter"/>
      <w:lvlText w:val="%8)"/>
      <w:lvlJc w:val="left"/>
      <w:pPr>
        <w:tabs>
          <w:tab w:val="left" w:pos="3360"/>
        </w:tabs>
        <w:ind w:left="3360" w:hanging="420"/>
      </w:pPr>
      <w:rPr>
        <w:rFonts w:cs="Times New Roman" w:hint="default"/>
      </w:rPr>
    </w:lvl>
    <w:lvl w:ilvl="8">
      <w:start w:val="1"/>
      <w:numFmt w:val="lowerRoman"/>
      <w:lvlText w:val="%9."/>
      <w:lvlJc w:val="left"/>
      <w:pPr>
        <w:tabs>
          <w:tab w:val="left" w:pos="3780"/>
        </w:tabs>
        <w:ind w:left="3780" w:hanging="420"/>
      </w:pPr>
      <w:rPr>
        <w:rFonts w:cs="Times New Roman" w:hint="default"/>
      </w:rPr>
    </w:lvl>
  </w:abstractNum>
  <w:abstractNum w:abstractNumId="3">
    <w:nsid w:val="59E8044B"/>
    <w:multiLevelType w:val="singleLevel"/>
    <w:tmpl w:val="59E8044B"/>
    <w:lvl w:ilvl="0">
      <w:start w:val="1"/>
      <w:numFmt w:val="decimal"/>
      <w:suff w:val="nothing"/>
      <w:lvlText w:val="%1."/>
      <w:lvlJc w:val="left"/>
      <w:rPr>
        <w:rFonts w:cs="Times New Roman"/>
      </w:rPr>
    </w:lvl>
  </w:abstractNum>
  <w:abstractNum w:abstractNumId="4">
    <w:nsid w:val="67142BA9"/>
    <w:multiLevelType w:val="multilevel"/>
    <w:tmpl w:val="CD5CC9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0A5F"/>
    <w:rsid w:val="000268A3"/>
    <w:rsid w:val="0003332C"/>
    <w:rsid w:val="00040A5F"/>
    <w:rsid w:val="000F6037"/>
    <w:rsid w:val="00145433"/>
    <w:rsid w:val="001C11AB"/>
    <w:rsid w:val="003D5F12"/>
    <w:rsid w:val="0043620E"/>
    <w:rsid w:val="004869E6"/>
    <w:rsid w:val="004E5A9B"/>
    <w:rsid w:val="00556581"/>
    <w:rsid w:val="00570849"/>
    <w:rsid w:val="005C4DC5"/>
    <w:rsid w:val="00637A77"/>
    <w:rsid w:val="006D5CCE"/>
    <w:rsid w:val="00704C6F"/>
    <w:rsid w:val="007244E0"/>
    <w:rsid w:val="00732730"/>
    <w:rsid w:val="00745ABF"/>
    <w:rsid w:val="00913E59"/>
    <w:rsid w:val="009233EB"/>
    <w:rsid w:val="0097211A"/>
    <w:rsid w:val="00985DB4"/>
    <w:rsid w:val="00A25415"/>
    <w:rsid w:val="00AC209F"/>
    <w:rsid w:val="00AF7E69"/>
    <w:rsid w:val="00C12737"/>
    <w:rsid w:val="00C3119E"/>
    <w:rsid w:val="00C416C3"/>
    <w:rsid w:val="00CC119A"/>
    <w:rsid w:val="00D40443"/>
    <w:rsid w:val="00E23E2C"/>
    <w:rsid w:val="00E53731"/>
    <w:rsid w:val="00E723FB"/>
    <w:rsid w:val="00EA59DE"/>
    <w:rsid w:val="00F040FA"/>
    <w:rsid w:val="00F06341"/>
    <w:rsid w:val="00F3586C"/>
    <w:rsid w:val="00FC0939"/>
    <w:rsid w:val="016971CC"/>
    <w:rsid w:val="01BB7A21"/>
    <w:rsid w:val="01EE4703"/>
    <w:rsid w:val="02145DE0"/>
    <w:rsid w:val="02175B14"/>
    <w:rsid w:val="024120A7"/>
    <w:rsid w:val="029359AF"/>
    <w:rsid w:val="02D93670"/>
    <w:rsid w:val="03364E69"/>
    <w:rsid w:val="03532F56"/>
    <w:rsid w:val="035C51E3"/>
    <w:rsid w:val="03835ADD"/>
    <w:rsid w:val="03B5578A"/>
    <w:rsid w:val="042971C0"/>
    <w:rsid w:val="0461776C"/>
    <w:rsid w:val="04707625"/>
    <w:rsid w:val="05A22C06"/>
    <w:rsid w:val="063B2C9C"/>
    <w:rsid w:val="063E5F46"/>
    <w:rsid w:val="06FF0D40"/>
    <w:rsid w:val="07375CA6"/>
    <w:rsid w:val="074D4B93"/>
    <w:rsid w:val="07812CF2"/>
    <w:rsid w:val="07CF7B0F"/>
    <w:rsid w:val="07EC4FD4"/>
    <w:rsid w:val="08D72D1D"/>
    <w:rsid w:val="09377201"/>
    <w:rsid w:val="098A52D6"/>
    <w:rsid w:val="09D65D4B"/>
    <w:rsid w:val="0A235931"/>
    <w:rsid w:val="0A340414"/>
    <w:rsid w:val="0A6678C2"/>
    <w:rsid w:val="0A8F6D5B"/>
    <w:rsid w:val="0A925650"/>
    <w:rsid w:val="0AA45AEA"/>
    <w:rsid w:val="0ACC629F"/>
    <w:rsid w:val="0AE97DC2"/>
    <w:rsid w:val="0B0427DF"/>
    <w:rsid w:val="0B0656FB"/>
    <w:rsid w:val="0BF06111"/>
    <w:rsid w:val="0C0D14F4"/>
    <w:rsid w:val="0C3126A7"/>
    <w:rsid w:val="0C8E5468"/>
    <w:rsid w:val="0DE46A84"/>
    <w:rsid w:val="0E0F290C"/>
    <w:rsid w:val="0E1416A1"/>
    <w:rsid w:val="0E3C7AB1"/>
    <w:rsid w:val="0E7D5CB2"/>
    <w:rsid w:val="0ED2405F"/>
    <w:rsid w:val="0EE76CCB"/>
    <w:rsid w:val="0F0833C0"/>
    <w:rsid w:val="0F1612DB"/>
    <w:rsid w:val="0F4F1FA9"/>
    <w:rsid w:val="0FBC27DD"/>
    <w:rsid w:val="10630585"/>
    <w:rsid w:val="106A2D97"/>
    <w:rsid w:val="109E76F7"/>
    <w:rsid w:val="10BD12F2"/>
    <w:rsid w:val="113236DB"/>
    <w:rsid w:val="11327A58"/>
    <w:rsid w:val="119D7C3C"/>
    <w:rsid w:val="123E1178"/>
    <w:rsid w:val="128C6280"/>
    <w:rsid w:val="1303425E"/>
    <w:rsid w:val="13082BAF"/>
    <w:rsid w:val="13185C81"/>
    <w:rsid w:val="132A0D9D"/>
    <w:rsid w:val="13853329"/>
    <w:rsid w:val="13C45ABB"/>
    <w:rsid w:val="14044DF0"/>
    <w:rsid w:val="141D7F56"/>
    <w:rsid w:val="144A36D9"/>
    <w:rsid w:val="145A381D"/>
    <w:rsid w:val="14C5797A"/>
    <w:rsid w:val="15065E1F"/>
    <w:rsid w:val="152B621E"/>
    <w:rsid w:val="15844601"/>
    <w:rsid w:val="15EC61B6"/>
    <w:rsid w:val="16B9357B"/>
    <w:rsid w:val="17367CBB"/>
    <w:rsid w:val="17537AD5"/>
    <w:rsid w:val="181940A4"/>
    <w:rsid w:val="184950A7"/>
    <w:rsid w:val="18921B8F"/>
    <w:rsid w:val="18A43A38"/>
    <w:rsid w:val="18DF517B"/>
    <w:rsid w:val="19B10996"/>
    <w:rsid w:val="19C02144"/>
    <w:rsid w:val="19D56F09"/>
    <w:rsid w:val="1A287F61"/>
    <w:rsid w:val="1A5C3FF1"/>
    <w:rsid w:val="1A830A24"/>
    <w:rsid w:val="1A8B048D"/>
    <w:rsid w:val="1A952C68"/>
    <w:rsid w:val="1B136A1F"/>
    <w:rsid w:val="1B3864B0"/>
    <w:rsid w:val="1B4B4F16"/>
    <w:rsid w:val="1B951440"/>
    <w:rsid w:val="1C0452F8"/>
    <w:rsid w:val="1C331438"/>
    <w:rsid w:val="1C6464FA"/>
    <w:rsid w:val="1C6B0232"/>
    <w:rsid w:val="1CAC19CC"/>
    <w:rsid w:val="1CAD269E"/>
    <w:rsid w:val="1DFF514F"/>
    <w:rsid w:val="1F063F5D"/>
    <w:rsid w:val="1FEC3A3C"/>
    <w:rsid w:val="20270990"/>
    <w:rsid w:val="20432732"/>
    <w:rsid w:val="205D7C3E"/>
    <w:rsid w:val="20790827"/>
    <w:rsid w:val="20B264CD"/>
    <w:rsid w:val="20BD709B"/>
    <w:rsid w:val="20CB2FED"/>
    <w:rsid w:val="2149390B"/>
    <w:rsid w:val="223B2643"/>
    <w:rsid w:val="22500273"/>
    <w:rsid w:val="225762B8"/>
    <w:rsid w:val="22EF26AC"/>
    <w:rsid w:val="23A76577"/>
    <w:rsid w:val="23B726F2"/>
    <w:rsid w:val="23CC04C3"/>
    <w:rsid w:val="23D519E7"/>
    <w:rsid w:val="240A24B0"/>
    <w:rsid w:val="244617F5"/>
    <w:rsid w:val="24470BFA"/>
    <w:rsid w:val="24520477"/>
    <w:rsid w:val="24A128C9"/>
    <w:rsid w:val="24A61537"/>
    <w:rsid w:val="24BB616E"/>
    <w:rsid w:val="24F42857"/>
    <w:rsid w:val="25110CE8"/>
    <w:rsid w:val="257C10FB"/>
    <w:rsid w:val="259966E2"/>
    <w:rsid w:val="25DC742D"/>
    <w:rsid w:val="263C3D43"/>
    <w:rsid w:val="26CE37FA"/>
    <w:rsid w:val="27032BC1"/>
    <w:rsid w:val="270A201D"/>
    <w:rsid w:val="27D7592F"/>
    <w:rsid w:val="27E86E13"/>
    <w:rsid w:val="28051850"/>
    <w:rsid w:val="284753B2"/>
    <w:rsid w:val="28903419"/>
    <w:rsid w:val="28BD5CDA"/>
    <w:rsid w:val="28C64A47"/>
    <w:rsid w:val="28D71060"/>
    <w:rsid w:val="28FA78C8"/>
    <w:rsid w:val="297F5C89"/>
    <w:rsid w:val="298E51CD"/>
    <w:rsid w:val="29EF524B"/>
    <w:rsid w:val="2A3C41EB"/>
    <w:rsid w:val="2A541F23"/>
    <w:rsid w:val="2A6B5CC0"/>
    <w:rsid w:val="2ABC3428"/>
    <w:rsid w:val="2B3F77C8"/>
    <w:rsid w:val="2BA21ECC"/>
    <w:rsid w:val="2C494A1A"/>
    <w:rsid w:val="2C6B0D8E"/>
    <w:rsid w:val="2C9B0845"/>
    <w:rsid w:val="2CAF1DBB"/>
    <w:rsid w:val="2CE34AB7"/>
    <w:rsid w:val="2CF64CB5"/>
    <w:rsid w:val="2D1C3584"/>
    <w:rsid w:val="2D2D3C00"/>
    <w:rsid w:val="2E7F6EC7"/>
    <w:rsid w:val="2ED414E9"/>
    <w:rsid w:val="2F823A98"/>
    <w:rsid w:val="301B2B09"/>
    <w:rsid w:val="30313623"/>
    <w:rsid w:val="30571637"/>
    <w:rsid w:val="313061E4"/>
    <w:rsid w:val="319B641B"/>
    <w:rsid w:val="31C631A0"/>
    <w:rsid w:val="31DC0EBE"/>
    <w:rsid w:val="32036CCB"/>
    <w:rsid w:val="32746631"/>
    <w:rsid w:val="32B707C1"/>
    <w:rsid w:val="32BF7622"/>
    <w:rsid w:val="32E16592"/>
    <w:rsid w:val="33AD2A2F"/>
    <w:rsid w:val="348D6093"/>
    <w:rsid w:val="35005DC6"/>
    <w:rsid w:val="35786980"/>
    <w:rsid w:val="35832979"/>
    <w:rsid w:val="35A26812"/>
    <w:rsid w:val="365F6D02"/>
    <w:rsid w:val="366968AF"/>
    <w:rsid w:val="369852F4"/>
    <w:rsid w:val="36B949D4"/>
    <w:rsid w:val="36BB5F27"/>
    <w:rsid w:val="36C4463A"/>
    <w:rsid w:val="37D51502"/>
    <w:rsid w:val="380A3D10"/>
    <w:rsid w:val="380D3B73"/>
    <w:rsid w:val="38322A6D"/>
    <w:rsid w:val="3835262E"/>
    <w:rsid w:val="385F1FE5"/>
    <w:rsid w:val="387207F4"/>
    <w:rsid w:val="38803878"/>
    <w:rsid w:val="3882261F"/>
    <w:rsid w:val="38E15DA3"/>
    <w:rsid w:val="390361F1"/>
    <w:rsid w:val="391936D9"/>
    <w:rsid w:val="39FF229E"/>
    <w:rsid w:val="3A5F4FA2"/>
    <w:rsid w:val="3A9471B5"/>
    <w:rsid w:val="3B0A2D9E"/>
    <w:rsid w:val="3C1A4F45"/>
    <w:rsid w:val="3C225764"/>
    <w:rsid w:val="3C8A6B4F"/>
    <w:rsid w:val="3CE242AD"/>
    <w:rsid w:val="3D211BDA"/>
    <w:rsid w:val="3D6860A7"/>
    <w:rsid w:val="3DCF054C"/>
    <w:rsid w:val="3DF700A7"/>
    <w:rsid w:val="3E495EAC"/>
    <w:rsid w:val="3E556387"/>
    <w:rsid w:val="3E7614B3"/>
    <w:rsid w:val="3E7E3F4F"/>
    <w:rsid w:val="3F1D3FAA"/>
    <w:rsid w:val="403A1194"/>
    <w:rsid w:val="40B706B9"/>
    <w:rsid w:val="40FF1EDB"/>
    <w:rsid w:val="41481D41"/>
    <w:rsid w:val="41531CEC"/>
    <w:rsid w:val="417223AA"/>
    <w:rsid w:val="41E52B2E"/>
    <w:rsid w:val="41F473D1"/>
    <w:rsid w:val="41F73B92"/>
    <w:rsid w:val="42277124"/>
    <w:rsid w:val="42561D33"/>
    <w:rsid w:val="42E118DD"/>
    <w:rsid w:val="42EE5014"/>
    <w:rsid w:val="44036CE2"/>
    <w:rsid w:val="44801252"/>
    <w:rsid w:val="44CD41E4"/>
    <w:rsid w:val="44E1359F"/>
    <w:rsid w:val="451C77BA"/>
    <w:rsid w:val="453638DA"/>
    <w:rsid w:val="453A29C3"/>
    <w:rsid w:val="45F37687"/>
    <w:rsid w:val="466C7576"/>
    <w:rsid w:val="47110663"/>
    <w:rsid w:val="471922C8"/>
    <w:rsid w:val="472F202A"/>
    <w:rsid w:val="47CD09E4"/>
    <w:rsid w:val="47E24825"/>
    <w:rsid w:val="47E6106B"/>
    <w:rsid w:val="49642891"/>
    <w:rsid w:val="49BD5F6B"/>
    <w:rsid w:val="49CD783F"/>
    <w:rsid w:val="4A041B49"/>
    <w:rsid w:val="4AAE15F6"/>
    <w:rsid w:val="4AF92FB0"/>
    <w:rsid w:val="4C137B5A"/>
    <w:rsid w:val="4D38716F"/>
    <w:rsid w:val="4D486125"/>
    <w:rsid w:val="4E63518C"/>
    <w:rsid w:val="4EDC5738"/>
    <w:rsid w:val="4F063BEA"/>
    <w:rsid w:val="4F145D9C"/>
    <w:rsid w:val="4FA42D0D"/>
    <w:rsid w:val="518118F4"/>
    <w:rsid w:val="51A25188"/>
    <w:rsid w:val="51CE73FB"/>
    <w:rsid w:val="52497C10"/>
    <w:rsid w:val="526C4720"/>
    <w:rsid w:val="5283177C"/>
    <w:rsid w:val="52D91E48"/>
    <w:rsid w:val="53545D70"/>
    <w:rsid w:val="54174D99"/>
    <w:rsid w:val="54306231"/>
    <w:rsid w:val="54EE3818"/>
    <w:rsid w:val="55920BBA"/>
    <w:rsid w:val="55BD4E66"/>
    <w:rsid w:val="55E95DB4"/>
    <w:rsid w:val="56241988"/>
    <w:rsid w:val="56737F82"/>
    <w:rsid w:val="56E108D5"/>
    <w:rsid w:val="572C50FB"/>
    <w:rsid w:val="572F22A1"/>
    <w:rsid w:val="575D2AEC"/>
    <w:rsid w:val="57A568D9"/>
    <w:rsid w:val="57AA00FF"/>
    <w:rsid w:val="57BE7C41"/>
    <w:rsid w:val="581428BE"/>
    <w:rsid w:val="584E2AB6"/>
    <w:rsid w:val="590E684D"/>
    <w:rsid w:val="592E3C2B"/>
    <w:rsid w:val="59527F8B"/>
    <w:rsid w:val="59C46FB0"/>
    <w:rsid w:val="59F22230"/>
    <w:rsid w:val="5A0114AE"/>
    <w:rsid w:val="5AA566F5"/>
    <w:rsid w:val="5AE163E6"/>
    <w:rsid w:val="5B270AB8"/>
    <w:rsid w:val="5B7D7862"/>
    <w:rsid w:val="5C324674"/>
    <w:rsid w:val="5C572CD0"/>
    <w:rsid w:val="5C663241"/>
    <w:rsid w:val="5C7A227B"/>
    <w:rsid w:val="5D0E7F92"/>
    <w:rsid w:val="5D261AB7"/>
    <w:rsid w:val="5D2D4BD1"/>
    <w:rsid w:val="5DC62D8F"/>
    <w:rsid w:val="5DC838C2"/>
    <w:rsid w:val="5DCF4DB0"/>
    <w:rsid w:val="5DD77A7D"/>
    <w:rsid w:val="5DF67D60"/>
    <w:rsid w:val="5E034899"/>
    <w:rsid w:val="5E2D0EBB"/>
    <w:rsid w:val="5FE55849"/>
    <w:rsid w:val="5FFC0BCD"/>
    <w:rsid w:val="6030548F"/>
    <w:rsid w:val="60D502A1"/>
    <w:rsid w:val="61301584"/>
    <w:rsid w:val="613C740A"/>
    <w:rsid w:val="616652BB"/>
    <w:rsid w:val="61827997"/>
    <w:rsid w:val="618E6E1D"/>
    <w:rsid w:val="61D546F3"/>
    <w:rsid w:val="630D43D4"/>
    <w:rsid w:val="632026B7"/>
    <w:rsid w:val="632B5D48"/>
    <w:rsid w:val="636E76DA"/>
    <w:rsid w:val="63BE0508"/>
    <w:rsid w:val="63BE430F"/>
    <w:rsid w:val="641A5A4E"/>
    <w:rsid w:val="64397659"/>
    <w:rsid w:val="650E2D76"/>
    <w:rsid w:val="65166ADB"/>
    <w:rsid w:val="65E945AB"/>
    <w:rsid w:val="65EB3FB2"/>
    <w:rsid w:val="65FC1C4B"/>
    <w:rsid w:val="661C2905"/>
    <w:rsid w:val="662C0D32"/>
    <w:rsid w:val="66376E22"/>
    <w:rsid w:val="666C0380"/>
    <w:rsid w:val="66D326C8"/>
    <w:rsid w:val="66E87AB3"/>
    <w:rsid w:val="6737778A"/>
    <w:rsid w:val="67446A7F"/>
    <w:rsid w:val="67DB2E4C"/>
    <w:rsid w:val="681732D8"/>
    <w:rsid w:val="68202433"/>
    <w:rsid w:val="68742FE3"/>
    <w:rsid w:val="693A76E9"/>
    <w:rsid w:val="694F4BA1"/>
    <w:rsid w:val="69530205"/>
    <w:rsid w:val="6A461046"/>
    <w:rsid w:val="6A507E7B"/>
    <w:rsid w:val="6AEA2680"/>
    <w:rsid w:val="6B4D6B12"/>
    <w:rsid w:val="6BD64FF9"/>
    <w:rsid w:val="6BFB3E96"/>
    <w:rsid w:val="6C4A7DF2"/>
    <w:rsid w:val="6CA857C1"/>
    <w:rsid w:val="6CEF3986"/>
    <w:rsid w:val="6D5A33A7"/>
    <w:rsid w:val="6D6F5047"/>
    <w:rsid w:val="6DF80260"/>
    <w:rsid w:val="6E024602"/>
    <w:rsid w:val="6E7E1002"/>
    <w:rsid w:val="6E9B7D9E"/>
    <w:rsid w:val="6ECD08D1"/>
    <w:rsid w:val="6EE5345C"/>
    <w:rsid w:val="6F530AF1"/>
    <w:rsid w:val="6FC02F46"/>
    <w:rsid w:val="70092746"/>
    <w:rsid w:val="7039642F"/>
    <w:rsid w:val="703A7976"/>
    <w:rsid w:val="707D2AF2"/>
    <w:rsid w:val="70D110E4"/>
    <w:rsid w:val="70E13048"/>
    <w:rsid w:val="716D58C9"/>
    <w:rsid w:val="71A80DCB"/>
    <w:rsid w:val="71CD5393"/>
    <w:rsid w:val="71DB42AE"/>
    <w:rsid w:val="721535F8"/>
    <w:rsid w:val="72A632AD"/>
    <w:rsid w:val="72EC59A3"/>
    <w:rsid w:val="732758BA"/>
    <w:rsid w:val="736530A8"/>
    <w:rsid w:val="738E44FA"/>
    <w:rsid w:val="738F6FA8"/>
    <w:rsid w:val="73B86864"/>
    <w:rsid w:val="73E50B83"/>
    <w:rsid w:val="742843CA"/>
    <w:rsid w:val="74347CFB"/>
    <w:rsid w:val="750501A7"/>
    <w:rsid w:val="755F0AF0"/>
    <w:rsid w:val="75786EF4"/>
    <w:rsid w:val="759F4ED3"/>
    <w:rsid w:val="75AB0C1A"/>
    <w:rsid w:val="761B0D32"/>
    <w:rsid w:val="765D013E"/>
    <w:rsid w:val="76A6148F"/>
    <w:rsid w:val="76BC73B5"/>
    <w:rsid w:val="76CB0F38"/>
    <w:rsid w:val="774C0DCD"/>
    <w:rsid w:val="774C771D"/>
    <w:rsid w:val="77750870"/>
    <w:rsid w:val="7775730C"/>
    <w:rsid w:val="77841D7C"/>
    <w:rsid w:val="77AB6D9A"/>
    <w:rsid w:val="77CA38FA"/>
    <w:rsid w:val="789413E5"/>
    <w:rsid w:val="78954F83"/>
    <w:rsid w:val="78B66D6D"/>
    <w:rsid w:val="78C07440"/>
    <w:rsid w:val="78E85A6A"/>
    <w:rsid w:val="78F04C1C"/>
    <w:rsid w:val="790D5E48"/>
    <w:rsid w:val="7925076F"/>
    <w:rsid w:val="7A483B19"/>
    <w:rsid w:val="7B657174"/>
    <w:rsid w:val="7C407B8B"/>
    <w:rsid w:val="7CDA69C7"/>
    <w:rsid w:val="7D082019"/>
    <w:rsid w:val="7D4B1AA1"/>
    <w:rsid w:val="7D7F7C98"/>
    <w:rsid w:val="7DB77837"/>
    <w:rsid w:val="7DEE4D9F"/>
    <w:rsid w:val="7E170441"/>
    <w:rsid w:val="7E2C2BDD"/>
    <w:rsid w:val="7E331A50"/>
    <w:rsid w:val="7E384EAF"/>
    <w:rsid w:val="7E76210C"/>
    <w:rsid w:val="7E9552A6"/>
    <w:rsid w:val="7EA90099"/>
    <w:rsid w:val="7EAF0F9E"/>
    <w:rsid w:val="7EBA7931"/>
    <w:rsid w:val="7F2B77D7"/>
    <w:rsid w:val="7F695F42"/>
    <w:rsid w:val="7FA856A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0A5F"/>
    <w:pPr>
      <w:widowControl w:val="0"/>
      <w:jc w:val="both"/>
    </w:pPr>
    <w:rPr>
      <w:rFonts w:ascii="Calibri" w:hAnsi="Calibri"/>
      <w:szCs w:val="24"/>
    </w:rPr>
  </w:style>
  <w:style w:type="paragraph" w:styleId="Heading1">
    <w:name w:val="heading 1"/>
    <w:basedOn w:val="Normal"/>
    <w:next w:val="Normal"/>
    <w:link w:val="Heading1Char"/>
    <w:uiPriority w:val="99"/>
    <w:qFormat/>
    <w:rsid w:val="00040A5F"/>
    <w:pPr>
      <w:keepNext/>
      <w:keepLines/>
      <w:spacing w:line="576" w:lineRule="auto"/>
      <w:outlineLvl w:val="0"/>
    </w:pPr>
    <w:rPr>
      <w:b/>
      <w:kern w:val="44"/>
      <w:sz w:val="44"/>
    </w:rPr>
  </w:style>
  <w:style w:type="paragraph" w:styleId="Heading2">
    <w:name w:val="heading 2"/>
    <w:basedOn w:val="Normal"/>
    <w:next w:val="Normal"/>
    <w:link w:val="Heading2Char"/>
    <w:uiPriority w:val="99"/>
    <w:qFormat/>
    <w:rsid w:val="00040A5F"/>
    <w:pPr>
      <w:keepNext/>
      <w:keepLines/>
      <w:spacing w:line="413" w:lineRule="auto"/>
      <w:outlineLvl w:val="1"/>
    </w:pPr>
    <w:rPr>
      <w:rFonts w:ascii="Arial" w:eastAsia="黑体" w:hAnsi="Arial"/>
      <w:b/>
      <w:sz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w:hAnsi="Calibri"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paragraph" w:styleId="NormalWeb">
    <w:name w:val="Normal (Web)"/>
    <w:basedOn w:val="Normal"/>
    <w:uiPriority w:val="99"/>
    <w:rsid w:val="00040A5F"/>
    <w:pPr>
      <w:spacing w:beforeAutospacing="1" w:afterAutospacing="1"/>
      <w:jc w:val="left"/>
    </w:pPr>
    <w:rPr>
      <w:kern w:val="0"/>
      <w:sz w:val="24"/>
    </w:rPr>
  </w:style>
  <w:style w:type="character" w:styleId="Hyperlink">
    <w:name w:val="Hyperlink"/>
    <w:basedOn w:val="DefaultParagraphFont"/>
    <w:uiPriority w:val="99"/>
    <w:rsid w:val="00040A5F"/>
    <w:rPr>
      <w:rFonts w:cs="Times New Roman"/>
      <w:color w:val="0000FF"/>
      <w:u w:val="single"/>
    </w:rPr>
  </w:style>
  <w:style w:type="table" w:styleId="TableGrid">
    <w:name w:val="Table Grid"/>
    <w:basedOn w:val="TableNormal"/>
    <w:uiPriority w:val="99"/>
    <w:rsid w:val="00040A5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F063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semiHidden/>
    <w:rsid w:val="00E73D9B"/>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6298826">
      <w:marLeft w:val="0"/>
      <w:marRight w:val="0"/>
      <w:marTop w:val="0"/>
      <w:marBottom w:val="0"/>
      <w:divBdr>
        <w:top w:val="none" w:sz="0" w:space="0" w:color="auto"/>
        <w:left w:val="none" w:sz="0" w:space="0" w:color="auto"/>
        <w:bottom w:val="none" w:sz="0" w:space="0" w:color="auto"/>
        <w:right w:val="none" w:sz="0" w:space="0" w:color="auto"/>
      </w:divBdr>
    </w:div>
    <w:div w:id="3862988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ib.csdn.net/base/datastructur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94</TotalTime>
  <Pages>5</Pages>
  <Words>361</Words>
  <Characters>2060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dc:creator>
  <cp:keywords/>
  <dc:description/>
  <cp:lastModifiedBy>AutoBVT</cp:lastModifiedBy>
  <cp:revision>26</cp:revision>
  <dcterms:created xsi:type="dcterms:W3CDTF">2014-10-29T12:08:00Z</dcterms:created>
  <dcterms:modified xsi:type="dcterms:W3CDTF">2017-12-09T04:59:00Z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